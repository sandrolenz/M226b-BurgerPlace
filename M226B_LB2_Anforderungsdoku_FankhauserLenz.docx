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BF25" w14:textId="57E1C5D5" w:rsidR="00B902AC" w:rsidRDefault="00B902AC" w:rsidP="000A3F28">
      <w:pPr>
        <w:pStyle w:val="berschrift1"/>
      </w:pPr>
      <w:r>
        <w:t>Teilnehmer/innen</w:t>
      </w:r>
      <w:r w:rsidR="00BA18D2">
        <w:t xml:space="preserve"> </w:t>
      </w:r>
      <w:r w:rsidR="00140FFF">
        <w:t xml:space="preserve">des </w:t>
      </w:r>
      <w:r w:rsidR="00BA18D2">
        <w:t>Teams</w:t>
      </w:r>
      <w: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6237"/>
      </w:tblGrid>
      <w:tr w:rsidR="005C6547" w14:paraId="0AD8DCE5" w14:textId="77777777" w:rsidTr="005C6547">
        <w:trPr>
          <w:trHeight w:val="907"/>
        </w:trPr>
        <w:tc>
          <w:tcPr>
            <w:tcW w:w="3119" w:type="dxa"/>
          </w:tcPr>
          <w:p w14:paraId="1F89A60B" w14:textId="77777777" w:rsidR="005C6547" w:rsidRDefault="005C6547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Klasse:</w:t>
            </w:r>
          </w:p>
          <w:p w14:paraId="7398EBD1" w14:textId="0DAED107" w:rsidR="00AB0981" w:rsidRPr="00A97A53" w:rsidRDefault="00AB0981" w:rsidP="00714624">
            <w:pPr>
              <w:rPr>
                <w:sz w:val="18"/>
                <w:szCs w:val="18"/>
              </w:rPr>
            </w:pPr>
            <w:r w:rsidRPr="00714624">
              <w:rPr>
                <w:color w:val="0070C0"/>
                <w:sz w:val="21"/>
              </w:rPr>
              <w:t>B</w:t>
            </w:r>
            <w:r w:rsidR="00714624" w:rsidRPr="00714624">
              <w:rPr>
                <w:color w:val="0070C0"/>
                <w:sz w:val="21"/>
              </w:rPr>
              <w:t>I</w:t>
            </w:r>
            <w:r w:rsidR="00765E91">
              <w:rPr>
                <w:color w:val="0070C0"/>
                <w:sz w:val="21"/>
              </w:rPr>
              <w:t>19a</w:t>
            </w:r>
          </w:p>
        </w:tc>
        <w:tc>
          <w:tcPr>
            <w:tcW w:w="6237" w:type="dxa"/>
          </w:tcPr>
          <w:p w14:paraId="38D1AF31" w14:textId="77777777" w:rsidR="005C6547" w:rsidRDefault="005C6547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Team:</w:t>
            </w:r>
          </w:p>
          <w:p w14:paraId="4C9BAA16" w14:textId="2FFF3546" w:rsidR="00AB0981" w:rsidRPr="00714624" w:rsidRDefault="00765E91" w:rsidP="00410330">
            <w:pPr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21"/>
                <w:szCs w:val="18"/>
              </w:rPr>
              <w:t>BurgerPlace</w:t>
            </w:r>
          </w:p>
        </w:tc>
      </w:tr>
    </w:tbl>
    <w:p w14:paraId="13402204" w14:textId="1175C698" w:rsidR="00BA25D9" w:rsidRDefault="0016494F" w:rsidP="000A3F28">
      <w:pPr>
        <w:pStyle w:val="berschrift1"/>
      </w:pPr>
      <w:r>
        <w:t>Anforderungsdefinition</w:t>
      </w:r>
      <w:r w:rsidR="00E90F5C">
        <w:t xml:space="preserve"> (</w:t>
      </w:r>
      <w:r w:rsidR="00E90F5C" w:rsidRPr="00F32515">
        <w:rPr>
          <w:color w:val="7030A0"/>
        </w:rPr>
        <w:t>Meilenstein A</w:t>
      </w:r>
      <w:r w:rsidR="00E90F5C">
        <w:t>)</w:t>
      </w:r>
    </w:p>
    <w:tbl>
      <w:tblPr>
        <w:tblW w:w="9489" w:type="dxa"/>
        <w:tblInd w:w="6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090"/>
      </w:tblGrid>
      <w:tr w:rsidR="0016494F" w14:paraId="208F24F0" w14:textId="77777777" w:rsidTr="00550B20">
        <w:tc>
          <w:tcPr>
            <w:tcW w:w="9489" w:type="dxa"/>
            <w:gridSpan w:val="2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E0E0E0"/>
            <w:vAlign w:val="center"/>
          </w:tcPr>
          <w:p w14:paraId="29F7C00B" w14:textId="11EA868B" w:rsidR="0016494F" w:rsidRPr="0016494F" w:rsidRDefault="0016494F" w:rsidP="00671493">
            <w:pPr>
              <w:rPr>
                <w:bCs/>
                <w:spacing w:val="30"/>
                <w:kern w:val="1"/>
                <w:sz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6494F">
              <w:rPr>
                <w:color w:val="0070C0"/>
                <w:sz w:val="36"/>
              </w:rPr>
              <w:t>„</w:t>
            </w:r>
            <w:r w:rsidR="00322110">
              <w:rPr>
                <w:color w:val="0070C0"/>
                <w:sz w:val="36"/>
              </w:rPr>
              <w:t>BurgerPlace</w:t>
            </w:r>
            <w:r w:rsidRPr="0016494F">
              <w:rPr>
                <w:color w:val="0070C0"/>
                <w:sz w:val="36"/>
              </w:rPr>
              <w:t>“</w:t>
            </w:r>
          </w:p>
        </w:tc>
      </w:tr>
      <w:tr w:rsidR="0016494F" w14:paraId="5292CB30" w14:textId="77777777" w:rsidTr="00550B20">
        <w:trPr>
          <w:trHeight w:val="5387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2E88D4D8" w14:textId="77981014" w:rsidR="0016494F" w:rsidRDefault="00F9634D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Auftrag</w:t>
            </w:r>
            <w:r w:rsidR="0016494F">
              <w:rPr>
                <w:b/>
              </w:rPr>
              <w:t>:</w:t>
            </w:r>
          </w:p>
          <w:p w14:paraId="525A2B26" w14:textId="77777777" w:rsidR="0016494F" w:rsidRPr="00A072F1" w:rsidRDefault="0016494F" w:rsidP="00550B20">
            <w:pPr>
              <w:pStyle w:val="Tabelleneintrag"/>
              <w:snapToGrid w:val="0"/>
            </w:pPr>
            <w:r w:rsidRPr="00A072F1">
              <w:t>(Allgemeine Beschreibung)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11542152" w14:textId="537DC35F" w:rsidR="00B622B6" w:rsidRPr="00A072F1" w:rsidRDefault="00B622B6" w:rsidP="00B622B6">
            <w:pPr>
              <w:pStyle w:val="berschrift2"/>
              <w:numPr>
                <w:ilvl w:val="0"/>
                <w:numId w:val="0"/>
              </w:num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Nutzen: </w:t>
            </w:r>
            <w:r w:rsidR="004867CB">
              <w:rPr>
                <w:rFonts w:cs="Arial"/>
                <w:color w:val="0070C0"/>
                <w:sz w:val="20"/>
              </w:rPr>
              <w:t>Das Spiel dient zum</w:t>
            </w:r>
            <w:r w:rsidR="00702272">
              <w:rPr>
                <w:rFonts w:cs="Arial"/>
                <w:color w:val="0070C0"/>
                <w:sz w:val="20"/>
              </w:rPr>
              <w:t xml:space="preserve"> reinen</w:t>
            </w:r>
            <w:r w:rsidR="004867CB">
              <w:rPr>
                <w:rFonts w:cs="Arial"/>
                <w:color w:val="0070C0"/>
                <w:sz w:val="20"/>
              </w:rPr>
              <w:t xml:space="preserve"> Zeitvertreib</w:t>
            </w:r>
            <w:r w:rsidR="00C068F8">
              <w:rPr>
                <w:rFonts w:cs="Arial"/>
                <w:color w:val="0070C0"/>
                <w:sz w:val="20"/>
              </w:rPr>
              <w:t>.</w:t>
            </w:r>
          </w:p>
          <w:p w14:paraId="638EFE89" w14:textId="25A81EEB" w:rsidR="00B622B6" w:rsidRPr="00A072F1" w:rsidRDefault="00B622B6" w:rsidP="00B622B6">
            <w:pPr>
              <w:pStyle w:val="berschrift3"/>
              <w:numPr>
                <w:ilvl w:val="0"/>
                <w:numId w:val="0"/>
              </w:num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>Szenario</w:t>
            </w:r>
            <w:r w:rsidRPr="00A072F1">
              <w:rPr>
                <w:rFonts w:cs="Arial"/>
                <w:b/>
                <w:color w:val="0070C0"/>
                <w:sz w:val="20"/>
              </w:rPr>
              <w:t>:</w:t>
            </w:r>
          </w:p>
          <w:p w14:paraId="7FC7AD00" w14:textId="4A1F4120" w:rsidR="00B622B6" w:rsidRPr="00B622B6" w:rsidRDefault="00B622B6" w:rsidP="00B622B6">
            <w:pPr>
              <w:pStyle w:val="Listenabsatz"/>
              <w:rPr>
                <w:rFonts w:ascii="Arial" w:hAnsi="Arial" w:cs="Arial"/>
                <w:color w:val="0070C0"/>
                <w:sz w:val="20"/>
              </w:rPr>
            </w:pPr>
            <w:r w:rsidRPr="00B622B6">
              <w:rPr>
                <w:rFonts w:ascii="Arial" w:hAnsi="Arial" w:cs="Arial"/>
                <w:color w:val="0070C0"/>
                <w:sz w:val="20"/>
              </w:rPr>
              <w:t xml:space="preserve">Das </w:t>
            </w:r>
            <w:r w:rsidR="008B0A7B">
              <w:rPr>
                <w:rFonts w:ascii="Arial" w:hAnsi="Arial" w:cs="Arial"/>
                <w:color w:val="0070C0"/>
                <w:sz w:val="20"/>
              </w:rPr>
              <w:t>Spiel</w:t>
            </w:r>
            <w:r w:rsidRPr="00B622B6">
              <w:rPr>
                <w:rFonts w:ascii="Arial" w:hAnsi="Arial" w:cs="Arial"/>
                <w:color w:val="0070C0"/>
                <w:sz w:val="20"/>
              </w:rPr>
              <w:t xml:space="preserve"> </w:t>
            </w:r>
            <w:r w:rsidR="00D90333">
              <w:rPr>
                <w:rFonts w:ascii="Arial" w:hAnsi="Arial" w:cs="Arial"/>
                <w:color w:val="0070C0"/>
                <w:sz w:val="20"/>
              </w:rPr>
              <w:t xml:space="preserve">spiegelt den Arbeitsalltag eines Arbeiters in einem Burger-Restaurant </w:t>
            </w:r>
            <w:r w:rsidR="00702272">
              <w:rPr>
                <w:rFonts w:ascii="Arial" w:hAnsi="Arial" w:cs="Arial"/>
                <w:color w:val="0070C0"/>
                <w:sz w:val="20"/>
              </w:rPr>
              <w:t>wider.</w:t>
            </w:r>
          </w:p>
          <w:p w14:paraId="2A44D409" w14:textId="77777777" w:rsidR="00B622B6" w:rsidRPr="00B622B6" w:rsidRDefault="00B622B6" w:rsidP="00B622B6">
            <w:pPr>
              <w:rPr>
                <w:rFonts w:cs="Arial"/>
                <w:b/>
                <w:color w:val="0070C0"/>
                <w:sz w:val="20"/>
              </w:rPr>
            </w:pPr>
            <w:r w:rsidRPr="00B622B6">
              <w:rPr>
                <w:rFonts w:cs="Arial"/>
                <w:b/>
                <w:color w:val="0070C0"/>
                <w:sz w:val="20"/>
              </w:rPr>
              <w:t>Details:</w:t>
            </w:r>
          </w:p>
          <w:p w14:paraId="3315AFFD" w14:textId="00809EF4" w:rsidR="00B622B6" w:rsidRDefault="00B56FD9" w:rsidP="00B622B6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Personen bestellen einen Burger</w:t>
            </w:r>
          </w:p>
          <w:p w14:paraId="615EA6F8" w14:textId="1FD8F619" w:rsidR="00B56FD9" w:rsidRPr="00B622B6" w:rsidRDefault="00B56FD9" w:rsidP="00B622B6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Der Burger muss gekocht und der Person übergeben werden</w:t>
            </w:r>
          </w:p>
          <w:p w14:paraId="620D4F68" w14:textId="77777777" w:rsidR="00B622B6" w:rsidRPr="00B622B6" w:rsidRDefault="00B622B6" w:rsidP="00B622B6">
            <w:pPr>
              <w:rPr>
                <w:rFonts w:cs="Arial"/>
                <w:b/>
                <w:color w:val="0070C0"/>
                <w:sz w:val="20"/>
              </w:rPr>
            </w:pPr>
          </w:p>
          <w:p w14:paraId="33AC2219" w14:textId="77777777" w:rsidR="00B622B6" w:rsidRPr="00B622B6" w:rsidRDefault="00B622B6" w:rsidP="00B622B6">
            <w:pPr>
              <w:rPr>
                <w:rFonts w:cs="Arial"/>
                <w:b/>
                <w:color w:val="0070C0"/>
                <w:sz w:val="20"/>
              </w:rPr>
            </w:pPr>
            <w:r w:rsidRPr="00B622B6">
              <w:rPr>
                <w:rFonts w:cs="Arial"/>
                <w:b/>
                <w:color w:val="0070C0"/>
                <w:sz w:val="20"/>
              </w:rPr>
              <w:t>Machbarkeitsabklärung:</w:t>
            </w:r>
          </w:p>
          <w:p w14:paraId="0130A231" w14:textId="77777777" w:rsidR="0016494F" w:rsidRDefault="00322110" w:rsidP="00B622B6">
            <w:pPr>
              <w:pStyle w:val="Listenabsatz"/>
              <w:numPr>
                <w:ilvl w:val="0"/>
                <w:numId w:val="32"/>
              </w:numPr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Mockup erstellt</w:t>
            </w:r>
          </w:p>
          <w:p w14:paraId="1B52CD18" w14:textId="379E5C03" w:rsidR="009E0467" w:rsidRPr="00714624" w:rsidRDefault="009E0467" w:rsidP="00B622B6">
            <w:pPr>
              <w:pStyle w:val="Listenabsatz"/>
              <w:numPr>
                <w:ilvl w:val="0"/>
                <w:numId w:val="32"/>
              </w:numPr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Es existieren bereits viele Versionen solcher Spiele, daher sollte eine Umsetzung auch in Greenfoot möglich sein</w:t>
            </w:r>
          </w:p>
        </w:tc>
      </w:tr>
      <w:tr w:rsidR="0016494F" w14:paraId="3BA60A33" w14:textId="77777777" w:rsidTr="00B03A7B">
        <w:trPr>
          <w:trHeight w:val="4026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E0E0E0"/>
          </w:tcPr>
          <w:p w14:paraId="6489D67D" w14:textId="520FE473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MUSS</w:t>
            </w:r>
          </w:p>
          <w:p w14:paraId="16F66263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052935CD" w14:textId="77777777" w:rsidR="0016494F" w:rsidRPr="00A072F1" w:rsidRDefault="0016494F" w:rsidP="00550B20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umzusetzen sind)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14:paraId="76023CF2" w14:textId="7E08F02D" w:rsidR="00B622B6" w:rsidRPr="00400556" w:rsidRDefault="00B622B6" w:rsidP="00B622B6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>Folgende Features sollen implementiert werden</w:t>
            </w:r>
            <w:r w:rsidR="0045039F">
              <w:rPr>
                <w:rFonts w:cs="Arial"/>
                <w:b/>
                <w:color w:val="0070C0"/>
                <w:sz w:val="20"/>
              </w:rPr>
              <w:t xml:space="preserve"> (Funktionalität)</w:t>
            </w:r>
            <w:r w:rsidRPr="00400556">
              <w:rPr>
                <w:rFonts w:cs="Arial"/>
                <w:b/>
                <w:color w:val="0070C0"/>
                <w:sz w:val="20"/>
              </w:rPr>
              <w:t>:</w:t>
            </w:r>
          </w:p>
          <w:p w14:paraId="4EE8FEBC" w14:textId="77777777" w:rsidR="00B622B6" w:rsidRDefault="00B622B6" w:rsidP="00B622B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</w:p>
          <w:p w14:paraId="5B813EA6" w14:textId="77777777" w:rsidR="00B622B6" w:rsidRDefault="00B622B6" w:rsidP="00B622B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</w:p>
          <w:p w14:paraId="084D43AB" w14:textId="77777777" w:rsidR="00B622B6" w:rsidRPr="00A542EC" w:rsidRDefault="00B622B6" w:rsidP="00B622B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</w:p>
          <w:p w14:paraId="230CC31E" w14:textId="374AC745" w:rsidR="0016494F" w:rsidRPr="00714624" w:rsidRDefault="0016494F" w:rsidP="00144106">
            <w:pPr>
              <w:spacing w:before="120" w:after="120"/>
              <w:ind w:left="360"/>
              <w:rPr>
                <w:rFonts w:cs="Arial"/>
                <w:color w:val="0070C0"/>
                <w:sz w:val="20"/>
              </w:rPr>
            </w:pPr>
          </w:p>
        </w:tc>
      </w:tr>
    </w:tbl>
    <w:p w14:paraId="269DB417" w14:textId="77777777" w:rsidR="00580DC1" w:rsidRDefault="00580DC1">
      <w:pPr>
        <w:spacing w:before="0" w:after="0"/>
      </w:pPr>
      <w:r>
        <w:br w:type="page"/>
      </w:r>
    </w:p>
    <w:tbl>
      <w:tblPr>
        <w:tblW w:w="9631" w:type="dxa"/>
        <w:tblInd w:w="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232"/>
      </w:tblGrid>
      <w:tr w:rsidR="0016494F" w14:paraId="3FF299F2" w14:textId="77777777" w:rsidTr="00550B20">
        <w:trPr>
          <w:trHeight w:val="3685"/>
        </w:trPr>
        <w:tc>
          <w:tcPr>
            <w:tcW w:w="1399" w:type="dxa"/>
            <w:shd w:val="clear" w:color="auto" w:fill="E0E0E0"/>
          </w:tcPr>
          <w:p w14:paraId="50B84969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lastRenderedPageBreak/>
              <w:t>KANN</w:t>
            </w:r>
          </w:p>
          <w:p w14:paraId="48E51451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17493E32" w14:textId="77777777" w:rsidR="0016494F" w:rsidRDefault="0016494F" w:rsidP="00550B20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optional sind)</w:t>
            </w:r>
          </w:p>
        </w:tc>
        <w:tc>
          <w:tcPr>
            <w:tcW w:w="8232" w:type="dxa"/>
          </w:tcPr>
          <w:p w14:paraId="26729AD4" w14:textId="77777777" w:rsidR="00B622B6" w:rsidRPr="00400556" w:rsidRDefault="00B622B6" w:rsidP="00B622B6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 xml:space="preserve">Folgende Features </w:t>
            </w:r>
            <w:r>
              <w:rPr>
                <w:rFonts w:cs="Arial"/>
                <w:b/>
                <w:color w:val="0070C0"/>
                <w:sz w:val="20"/>
              </w:rPr>
              <w:t>können zusätzlich</w:t>
            </w:r>
            <w:r w:rsidRPr="00400556">
              <w:rPr>
                <w:rFonts w:cs="Arial"/>
                <w:b/>
                <w:color w:val="0070C0"/>
                <w:sz w:val="20"/>
              </w:rPr>
              <w:t xml:space="preserve"> implementiert werden:</w:t>
            </w:r>
            <w:r>
              <w:rPr>
                <w:rFonts w:cs="Arial"/>
                <w:b/>
                <w:color w:val="0070C0"/>
                <w:sz w:val="20"/>
              </w:rPr>
              <w:t xml:space="preserve"> (Kreativität)</w:t>
            </w:r>
          </w:p>
          <w:p w14:paraId="15AA8432" w14:textId="77777777" w:rsidR="00B622B6" w:rsidRDefault="00B622B6" w:rsidP="00B622B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</w:p>
          <w:p w14:paraId="499E2916" w14:textId="77777777" w:rsidR="00B622B6" w:rsidRDefault="00B622B6" w:rsidP="00B622B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</w:p>
          <w:p w14:paraId="539B104D" w14:textId="77777777" w:rsidR="00B622B6" w:rsidRPr="00A542EC" w:rsidRDefault="00B622B6" w:rsidP="00B622B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</w:p>
          <w:p w14:paraId="37227516" w14:textId="77777777" w:rsidR="0016494F" w:rsidRDefault="0016494F" w:rsidP="00550B20">
            <w:pPr>
              <w:pStyle w:val="Tabelleneintrag"/>
              <w:tabs>
                <w:tab w:val="left" w:pos="430"/>
                <w:tab w:val="left" w:pos="1077"/>
                <w:tab w:val="left" w:pos="1927"/>
                <w:tab w:val="left" w:pos="2920"/>
                <w:tab w:val="left" w:pos="4621"/>
                <w:tab w:val="left" w:pos="5675"/>
              </w:tabs>
              <w:snapToGrid w:val="0"/>
            </w:pPr>
          </w:p>
        </w:tc>
      </w:tr>
    </w:tbl>
    <w:p w14:paraId="00FBA367" w14:textId="564FA2CE" w:rsidR="0016494F" w:rsidRDefault="0016494F">
      <w:pPr>
        <w:spacing w:before="0" w:after="0"/>
        <w:rPr>
          <w:b/>
          <w:sz w:val="28"/>
        </w:rPr>
      </w:pPr>
    </w:p>
    <w:p w14:paraId="37245EB5" w14:textId="0FD13C13" w:rsidR="0016494F" w:rsidRDefault="0016494F" w:rsidP="0016494F">
      <w:pPr>
        <w:pStyle w:val="berschrift2"/>
      </w:pPr>
      <w:r>
        <w:t>Planung</w:t>
      </w:r>
      <w:r w:rsidR="008412F0">
        <w:t xml:space="preserve"> LB2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6"/>
        <w:gridCol w:w="5084"/>
        <w:gridCol w:w="1607"/>
        <w:gridCol w:w="2085"/>
      </w:tblGrid>
      <w:tr w:rsidR="00A542EC" w:rsidRPr="008A5948" w14:paraId="2C0D2306" w14:textId="77777777" w:rsidTr="00A542EC">
        <w:trPr>
          <w:trHeight w:val="884"/>
        </w:trPr>
        <w:tc>
          <w:tcPr>
            <w:tcW w:w="546" w:type="dxa"/>
          </w:tcPr>
          <w:p w14:paraId="2F9E2FDD" w14:textId="5AF0B939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MS</w:t>
            </w:r>
          </w:p>
        </w:tc>
        <w:tc>
          <w:tcPr>
            <w:tcW w:w="5084" w:type="dxa"/>
          </w:tcPr>
          <w:p w14:paraId="629F0B0C" w14:textId="7777777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 w:rsidRPr="008A5948">
              <w:rPr>
                <w:i/>
                <w:sz w:val="22"/>
                <w:szCs w:val="22"/>
              </w:rPr>
              <w:t>Tätigkeit / Abgabe</w:t>
            </w:r>
          </w:p>
        </w:tc>
        <w:tc>
          <w:tcPr>
            <w:tcW w:w="1607" w:type="dxa"/>
            <w:tcBorders>
              <w:bottom w:val="single" w:sz="4" w:space="0" w:color="auto"/>
            </w:tcBorders>
          </w:tcPr>
          <w:p w14:paraId="0A77BC6E" w14:textId="50F84995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Soll-Datum</w:t>
            </w:r>
            <w:r w:rsidRPr="008A5948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2085" w:type="dxa"/>
            <w:tcBorders>
              <w:bottom w:val="single" w:sz="4" w:space="0" w:color="auto"/>
            </w:tcBorders>
          </w:tcPr>
          <w:p w14:paraId="2E847F1C" w14:textId="07CB424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Ist-Datum</w:t>
            </w:r>
          </w:p>
        </w:tc>
      </w:tr>
      <w:tr w:rsidR="00A542EC" w:rsidRPr="008A5948" w14:paraId="3CFB3DA9" w14:textId="77777777" w:rsidTr="00A542EC">
        <w:trPr>
          <w:trHeight w:val="1556"/>
        </w:trPr>
        <w:tc>
          <w:tcPr>
            <w:tcW w:w="546" w:type="dxa"/>
          </w:tcPr>
          <w:p w14:paraId="0F056C75" w14:textId="7777777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</w:t>
            </w:r>
          </w:p>
        </w:tc>
        <w:tc>
          <w:tcPr>
            <w:tcW w:w="5084" w:type="dxa"/>
          </w:tcPr>
          <w:p w14:paraId="2DAA8BA3" w14:textId="77777777" w:rsidR="00A542EC" w:rsidRPr="006C1649" w:rsidRDefault="00A542EC" w:rsidP="00A542E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6C1649">
              <w:rPr>
                <w:color w:val="7030A0"/>
                <w:sz w:val="22"/>
                <w:szCs w:val="22"/>
              </w:rPr>
              <w:t xml:space="preserve">Projektstart </w:t>
            </w:r>
          </w:p>
          <w:p w14:paraId="02BBCA41" w14:textId="2727E141" w:rsidR="00A542EC" w:rsidRPr="008A5948" w:rsidRDefault="00A542EC" w:rsidP="00A542EC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Team</w:t>
            </w:r>
            <w:r w:rsidR="00316558">
              <w:rPr>
                <w:b w:val="0"/>
                <w:sz w:val="22"/>
                <w:szCs w:val="22"/>
              </w:rPr>
              <w:t xml:space="preserve"> B</w:t>
            </w:r>
            <w:r w:rsidRPr="008A5948">
              <w:rPr>
                <w:b w:val="0"/>
                <w:sz w:val="22"/>
                <w:szCs w:val="22"/>
              </w:rPr>
              <w:t>ildung</w:t>
            </w:r>
          </w:p>
          <w:p w14:paraId="794AD183" w14:textId="703184ED" w:rsidR="00A542EC" w:rsidRPr="008A5948" w:rsidRDefault="00A542EC" w:rsidP="00A542EC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sz w:val="22"/>
                <w:szCs w:val="22"/>
              </w:rPr>
            </w:pPr>
            <w:r w:rsidRPr="008A5948">
              <w:rPr>
                <w:sz w:val="22"/>
                <w:szCs w:val="22"/>
              </w:rPr>
              <w:t xml:space="preserve">Wahl / Ausarbeitung der </w:t>
            </w:r>
            <w:r w:rsidR="00564862">
              <w:rPr>
                <w:sz w:val="22"/>
                <w:szCs w:val="22"/>
              </w:rPr>
              <w:t>Anforderungsdefinition</w:t>
            </w:r>
          </w:p>
          <w:p w14:paraId="4B36DDC0" w14:textId="46548DBF" w:rsidR="0016494F" w:rsidRPr="008A5948" w:rsidRDefault="00A542EC" w:rsidP="00A542EC">
            <w:pPr>
              <w:spacing w:before="0" w:after="0"/>
              <w:ind w:left="113"/>
              <w:rPr>
                <w:lang w:eastAsia="de-DE"/>
              </w:rPr>
            </w:pPr>
            <w:r w:rsidRPr="008A5948">
              <w:rPr>
                <w:sz w:val="22"/>
                <w:szCs w:val="22"/>
              </w:rPr>
              <w:t xml:space="preserve">Abnahme </w:t>
            </w:r>
            <w:r>
              <w:rPr>
                <w:sz w:val="22"/>
                <w:szCs w:val="22"/>
              </w:rPr>
              <w:t>Anforderungsdefinition durch Lehrperson</w:t>
            </w:r>
          </w:p>
        </w:tc>
        <w:tc>
          <w:tcPr>
            <w:tcW w:w="1607" w:type="dxa"/>
            <w:shd w:val="clear" w:color="auto" w:fill="F2F2F2"/>
          </w:tcPr>
          <w:p w14:paraId="12E5F6D4" w14:textId="77777777" w:rsidR="0016494F" w:rsidRPr="006A022C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F2F2F2"/>
          </w:tcPr>
          <w:p w14:paraId="1B3AE1F5" w14:textId="77777777" w:rsidR="0016494F" w:rsidRPr="006A022C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</w:p>
        </w:tc>
      </w:tr>
      <w:tr w:rsidR="00A542EC" w:rsidRPr="008A5948" w14:paraId="097AE826" w14:textId="77777777" w:rsidTr="00A542EC">
        <w:tc>
          <w:tcPr>
            <w:tcW w:w="546" w:type="dxa"/>
          </w:tcPr>
          <w:p w14:paraId="0D794514" w14:textId="7777777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B</w:t>
            </w:r>
          </w:p>
        </w:tc>
        <w:tc>
          <w:tcPr>
            <w:tcW w:w="5084" w:type="dxa"/>
          </w:tcPr>
          <w:p w14:paraId="31F23DFB" w14:textId="77777777" w:rsidR="00A542EC" w:rsidRPr="006C1649" w:rsidRDefault="00A542EC" w:rsidP="00A542E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6C1649">
              <w:rPr>
                <w:color w:val="7030A0"/>
                <w:sz w:val="22"/>
                <w:szCs w:val="22"/>
              </w:rPr>
              <w:t>Teamaufgabe 1:</w:t>
            </w:r>
          </w:p>
          <w:p w14:paraId="5C8AD505" w14:textId="2E8089FE" w:rsidR="0016494F" w:rsidRPr="008A5948" w:rsidRDefault="00A542EC" w:rsidP="006C1649">
            <w:pPr>
              <w:pStyle w:val="berschrift2"/>
              <w:numPr>
                <w:ilvl w:val="0"/>
                <w:numId w:val="27"/>
              </w:numPr>
              <w:spacing w:before="0" w:after="0"/>
              <w:ind w:left="443"/>
              <w:rPr>
                <w:b w:val="0"/>
                <w:sz w:val="22"/>
                <w:szCs w:val="22"/>
              </w:rPr>
            </w:pPr>
            <w:r w:rsidRPr="006C1649">
              <w:rPr>
                <w:sz w:val="22"/>
                <w:szCs w:val="22"/>
              </w:rPr>
              <w:t xml:space="preserve">Abgabe: Lösungsdesign </w:t>
            </w:r>
            <w:r w:rsidRPr="006C1649">
              <w:rPr>
                <w:sz w:val="22"/>
                <w:szCs w:val="22"/>
              </w:rPr>
              <w:br/>
            </w:r>
            <w:r w:rsidRPr="008A5948">
              <w:rPr>
                <w:b w:val="0"/>
                <w:sz w:val="22"/>
                <w:szCs w:val="22"/>
              </w:rPr>
              <w:t>(</w:t>
            </w:r>
            <w:r w:rsidR="00564862" w:rsidRPr="00545E98">
              <w:rPr>
                <w:b w:val="0"/>
                <w:sz w:val="22"/>
                <w:szCs w:val="22"/>
                <w:lang w:val="de-DE"/>
              </w:rPr>
              <w:t>Analyse, Design: Funktionsmodell,</w:t>
            </w:r>
            <w:r w:rsidR="00564862" w:rsidRPr="00545E98">
              <w:rPr>
                <w:b w:val="0"/>
                <w:sz w:val="22"/>
                <w:szCs w:val="22"/>
                <w:lang w:val="de-DE"/>
              </w:rPr>
              <w:br/>
              <w:t>UseCase, GUI, Storyboard</w:t>
            </w:r>
            <w:r w:rsidRPr="008A5948"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607" w:type="dxa"/>
            <w:shd w:val="clear" w:color="auto" w:fill="F2F2F2"/>
          </w:tcPr>
          <w:p w14:paraId="551B0C57" w14:textId="77777777" w:rsidR="0016494F" w:rsidRPr="006A022C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F2F2F2"/>
          </w:tcPr>
          <w:p w14:paraId="09B54092" w14:textId="77777777" w:rsidR="0016494F" w:rsidRPr="006A022C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</w:p>
        </w:tc>
      </w:tr>
      <w:tr w:rsidR="00A542EC" w:rsidRPr="008A5948" w14:paraId="51DA8562" w14:textId="77777777" w:rsidTr="00A542EC">
        <w:tc>
          <w:tcPr>
            <w:tcW w:w="546" w:type="dxa"/>
          </w:tcPr>
          <w:p w14:paraId="4B28BBBE" w14:textId="2BB54234" w:rsidR="00B70BF5" w:rsidRPr="00B70BF5" w:rsidRDefault="0016494F" w:rsidP="00B70BF5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B2</w:t>
            </w:r>
          </w:p>
        </w:tc>
        <w:tc>
          <w:tcPr>
            <w:tcW w:w="5084" w:type="dxa"/>
          </w:tcPr>
          <w:p w14:paraId="6DF34B6B" w14:textId="77777777" w:rsidR="00885DBC" w:rsidRPr="008A5948" w:rsidRDefault="00885DBC" w:rsidP="00885DB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F90CEA">
              <w:rPr>
                <w:color w:val="7030A0"/>
                <w:sz w:val="22"/>
                <w:szCs w:val="22"/>
              </w:rPr>
              <w:t>Teamaufgabe 2</w:t>
            </w:r>
            <w:r w:rsidRPr="008A5948">
              <w:rPr>
                <w:sz w:val="22"/>
                <w:szCs w:val="22"/>
              </w:rPr>
              <w:t>:</w:t>
            </w:r>
          </w:p>
          <w:p w14:paraId="3480974E" w14:textId="29A14B26" w:rsidR="0016494F" w:rsidRPr="008A5948" w:rsidRDefault="00885DBC" w:rsidP="0097231F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Abgabe: Testvorschrift und Testfälle</w:t>
            </w:r>
          </w:p>
        </w:tc>
        <w:tc>
          <w:tcPr>
            <w:tcW w:w="1607" w:type="dxa"/>
            <w:shd w:val="clear" w:color="auto" w:fill="F2F2F2"/>
          </w:tcPr>
          <w:p w14:paraId="4439554A" w14:textId="77777777" w:rsidR="0016494F" w:rsidRPr="006A022C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F2F2F2"/>
          </w:tcPr>
          <w:p w14:paraId="6689DC6F" w14:textId="77777777" w:rsidR="0016494F" w:rsidRPr="006A022C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</w:p>
        </w:tc>
      </w:tr>
      <w:tr w:rsidR="00A542EC" w:rsidRPr="008A5948" w14:paraId="1FE11EDD" w14:textId="77777777" w:rsidTr="00A542EC">
        <w:tc>
          <w:tcPr>
            <w:tcW w:w="546" w:type="dxa"/>
          </w:tcPr>
          <w:p w14:paraId="473BF27E" w14:textId="77777777" w:rsidR="00A542EC" w:rsidRPr="008A5948" w:rsidRDefault="00A542EC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</w:t>
            </w:r>
          </w:p>
        </w:tc>
        <w:tc>
          <w:tcPr>
            <w:tcW w:w="5084" w:type="dxa"/>
          </w:tcPr>
          <w:p w14:paraId="0972A9D8" w14:textId="15A14227" w:rsidR="00A542EC" w:rsidRPr="009D067C" w:rsidRDefault="00550A95" w:rsidP="0097231F">
            <w:pPr>
              <w:pStyle w:val="berschrift2"/>
              <w:numPr>
                <w:ilvl w:val="0"/>
                <w:numId w:val="0"/>
              </w:numPr>
              <w:tabs>
                <w:tab w:val="left" w:pos="2895"/>
              </w:tabs>
              <w:spacing w:before="0" w:after="0"/>
              <w:rPr>
                <w:color w:val="7030A0"/>
                <w:sz w:val="22"/>
                <w:szCs w:val="22"/>
              </w:rPr>
            </w:pPr>
            <w:r>
              <w:rPr>
                <w:color w:val="7030A0"/>
                <w:sz w:val="22"/>
                <w:szCs w:val="22"/>
              </w:rPr>
              <w:t>Einzelaufgabe 3</w:t>
            </w:r>
            <w:r w:rsidR="00A542EC" w:rsidRPr="009D067C">
              <w:rPr>
                <w:color w:val="7030A0"/>
                <w:sz w:val="22"/>
                <w:szCs w:val="22"/>
              </w:rPr>
              <w:t>:</w:t>
            </w:r>
            <w:r w:rsidR="0097231F">
              <w:rPr>
                <w:color w:val="7030A0"/>
                <w:sz w:val="22"/>
                <w:szCs w:val="22"/>
              </w:rPr>
              <w:tab/>
            </w:r>
          </w:p>
          <w:p w14:paraId="065708FF" w14:textId="667398F9" w:rsidR="00564862" w:rsidRPr="008A5948" w:rsidRDefault="00564862" w:rsidP="00564862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 xml:space="preserve">Abgabe </w:t>
            </w:r>
            <w:r>
              <w:rPr>
                <w:b w:val="0"/>
                <w:sz w:val="22"/>
                <w:szCs w:val="22"/>
              </w:rPr>
              <w:t>Szenario (</w:t>
            </w:r>
            <w:r w:rsidR="00550A95">
              <w:rPr>
                <w:b w:val="0"/>
                <w:sz w:val="22"/>
                <w:szCs w:val="22"/>
              </w:rPr>
              <w:t>.</w:t>
            </w:r>
            <w:r>
              <w:rPr>
                <w:b w:val="0"/>
                <w:sz w:val="22"/>
                <w:szCs w:val="22"/>
              </w:rPr>
              <w:t>zip) mit Inline-Dokumentation, Systemdokumentation</w:t>
            </w:r>
            <w:r>
              <w:rPr>
                <w:b w:val="0"/>
                <w:sz w:val="22"/>
                <w:szCs w:val="22"/>
              </w:rPr>
              <w:br/>
              <w:t>(UML Klassen-, Sequenzdiagramm)</w:t>
            </w:r>
          </w:p>
          <w:p w14:paraId="76D458E4" w14:textId="56A513C5" w:rsidR="00A542EC" w:rsidRPr="0097231F" w:rsidRDefault="00A542EC" w:rsidP="0097231F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sz w:val="22"/>
                <w:szCs w:val="22"/>
              </w:rPr>
            </w:pPr>
            <w:r w:rsidRPr="0097231F">
              <w:rPr>
                <w:sz w:val="22"/>
                <w:szCs w:val="22"/>
              </w:rPr>
              <w:t>Fachgespräch Projektabnahme</w:t>
            </w:r>
          </w:p>
        </w:tc>
        <w:tc>
          <w:tcPr>
            <w:tcW w:w="1607" w:type="dxa"/>
            <w:shd w:val="clear" w:color="auto" w:fill="F2F2F2"/>
          </w:tcPr>
          <w:p w14:paraId="4B632966" w14:textId="77777777" w:rsidR="00A542EC" w:rsidRPr="006A022C" w:rsidRDefault="00A542EC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F2F2F2"/>
          </w:tcPr>
          <w:p w14:paraId="36381096" w14:textId="77777777" w:rsidR="00A542EC" w:rsidRPr="006A022C" w:rsidRDefault="00A542EC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</w:p>
        </w:tc>
      </w:tr>
      <w:tr w:rsidR="00A542EC" w:rsidRPr="008A5948" w14:paraId="51A613FE" w14:textId="77777777" w:rsidTr="00A542EC">
        <w:tc>
          <w:tcPr>
            <w:tcW w:w="546" w:type="dxa"/>
          </w:tcPr>
          <w:p w14:paraId="1A69CBFF" w14:textId="7777777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C2</w:t>
            </w:r>
          </w:p>
        </w:tc>
        <w:tc>
          <w:tcPr>
            <w:tcW w:w="5084" w:type="dxa"/>
          </w:tcPr>
          <w:p w14:paraId="5AD9EB72" w14:textId="77777777" w:rsidR="00885DBC" w:rsidRPr="00885DBC" w:rsidRDefault="00885DBC" w:rsidP="00885DB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885DBC">
              <w:rPr>
                <w:color w:val="7030A0"/>
                <w:sz w:val="22"/>
                <w:szCs w:val="22"/>
              </w:rPr>
              <w:t>Einzelaufgabe 4:</w:t>
            </w:r>
          </w:p>
          <w:p w14:paraId="74B7465F" w14:textId="77777777" w:rsidR="00885DBC" w:rsidRPr="00885DBC" w:rsidRDefault="00885DBC" w:rsidP="00885DBC">
            <w:pPr>
              <w:pStyle w:val="berschrift2"/>
              <w:numPr>
                <w:ilvl w:val="0"/>
                <w:numId w:val="24"/>
              </w:numPr>
              <w:spacing w:before="0" w:after="0"/>
            </w:pPr>
            <w:r w:rsidRPr="008A5948">
              <w:rPr>
                <w:b w:val="0"/>
                <w:sz w:val="22"/>
                <w:szCs w:val="22"/>
              </w:rPr>
              <w:t xml:space="preserve">Abgabe: </w:t>
            </w:r>
            <w:r>
              <w:rPr>
                <w:b w:val="0"/>
                <w:sz w:val="22"/>
                <w:szCs w:val="22"/>
              </w:rPr>
              <w:t>Ausgefüllter Systemtest</w:t>
            </w:r>
            <w:r w:rsidRPr="008A5948">
              <w:rPr>
                <w:b w:val="0"/>
                <w:sz w:val="22"/>
                <w:szCs w:val="22"/>
              </w:rPr>
              <w:t xml:space="preserve"> </w:t>
            </w:r>
          </w:p>
          <w:p w14:paraId="0603C129" w14:textId="136645BC" w:rsidR="0016494F" w:rsidRPr="008A5948" w:rsidRDefault="0016494F" w:rsidP="00885DBC">
            <w:pPr>
              <w:pStyle w:val="berschrift2"/>
              <w:numPr>
                <w:ilvl w:val="0"/>
                <w:numId w:val="0"/>
              </w:numPr>
              <w:spacing w:before="0" w:after="0"/>
              <w:ind w:left="17"/>
            </w:pPr>
          </w:p>
        </w:tc>
        <w:tc>
          <w:tcPr>
            <w:tcW w:w="1607" w:type="dxa"/>
            <w:shd w:val="clear" w:color="auto" w:fill="F2F2F2"/>
          </w:tcPr>
          <w:p w14:paraId="5915EF86" w14:textId="77777777" w:rsidR="0016494F" w:rsidRPr="006A022C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F2F2F2"/>
          </w:tcPr>
          <w:p w14:paraId="3992D946" w14:textId="77777777" w:rsidR="0016494F" w:rsidRPr="006A022C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</w:p>
        </w:tc>
      </w:tr>
    </w:tbl>
    <w:p w14:paraId="6AEFF253" w14:textId="77777777" w:rsidR="00A542EC" w:rsidRDefault="00A542EC">
      <w:pPr>
        <w:spacing w:before="0" w:after="0"/>
        <w:rPr>
          <w:b/>
          <w:sz w:val="28"/>
        </w:rPr>
      </w:pPr>
      <w:r>
        <w:br w:type="page"/>
      </w:r>
    </w:p>
    <w:p w14:paraId="2A085954" w14:textId="513326CD" w:rsidR="00A22ADE" w:rsidRDefault="00240570" w:rsidP="000A3F28">
      <w:pPr>
        <w:pStyle w:val="berschrift1"/>
      </w:pPr>
      <w:r>
        <w:lastRenderedPageBreak/>
        <w:t>Lösungsdesign (</w:t>
      </w:r>
      <w:r w:rsidR="00674AA8" w:rsidRPr="00674AA8">
        <w:rPr>
          <w:color w:val="7030A0"/>
        </w:rPr>
        <w:t xml:space="preserve">Meilenstein B: </w:t>
      </w:r>
      <w:r w:rsidRPr="00CB64E6">
        <w:rPr>
          <w:color w:val="7030A0"/>
        </w:rPr>
        <w:t>Teamaufgabe 1</w:t>
      </w:r>
      <w:r>
        <w:t>)</w:t>
      </w:r>
    </w:p>
    <w:p w14:paraId="725AA129" w14:textId="00ADB5D4" w:rsidR="00240570" w:rsidRDefault="00A542EC" w:rsidP="00240570">
      <w:pPr>
        <w:pStyle w:val="Textkrper"/>
      </w:pPr>
      <w:r>
        <w:t>Anhand der Analyse wurde folgendes Lösungsdesign entworfen:</w:t>
      </w:r>
    </w:p>
    <w:p w14:paraId="3F17DDA0" w14:textId="46A290EB" w:rsidR="00C63F49" w:rsidRDefault="00C54388" w:rsidP="00F279D7">
      <w:pPr>
        <w:pStyle w:val="berschrift2"/>
      </w:pPr>
      <w:r>
        <w:t>Funktionsmodell</w:t>
      </w:r>
    </w:p>
    <w:p w14:paraId="3F8E4C93" w14:textId="35681CFB" w:rsidR="000A3F28" w:rsidRDefault="000A3F28" w:rsidP="00240570">
      <w:pPr>
        <w:pStyle w:val="Textkrper"/>
      </w:pPr>
      <w:r>
        <w:t>Im Folgenden sind die erwarteten Eingaben und Ausgaben beschrieben / dargestellt:</w:t>
      </w:r>
    </w:p>
    <w:p w14:paraId="119E1E2B" w14:textId="5D3EC7BE" w:rsidR="00C63F49" w:rsidRDefault="00C63F49" w:rsidP="00240570">
      <w:pPr>
        <w:pStyle w:val="Textkrper"/>
      </w:pPr>
      <w:r>
        <w:t>...</w:t>
      </w:r>
    </w:p>
    <w:p w14:paraId="53980C57" w14:textId="0376A261" w:rsidR="00550A95" w:rsidRPr="00671493" w:rsidRDefault="00671493" w:rsidP="00240570">
      <w:pPr>
        <w:pStyle w:val="Textkrper"/>
        <w:rPr>
          <w:color w:val="0070C0"/>
        </w:rPr>
      </w:pPr>
      <w:r w:rsidRPr="00671493">
        <w:rPr>
          <w:color w:val="0070C0"/>
        </w:rPr>
        <w:t>(</w:t>
      </w:r>
      <w:r w:rsidR="00522347" w:rsidRPr="00ED7719">
        <w:rPr>
          <w:color w:val="0070C0"/>
        </w:rPr>
        <w:t>Funktionsmodell</w:t>
      </w:r>
      <w:r w:rsidR="00522347">
        <w:rPr>
          <w:color w:val="0070C0"/>
        </w:rPr>
        <w:t>: Skizze, Bild, Mindmap, Blockdiagramm zur obigen Anforderungsdefinition mit Legende</w:t>
      </w:r>
      <w:r w:rsidRPr="00671493">
        <w:rPr>
          <w:color w:val="0070C0"/>
        </w:rPr>
        <w:t>)</w:t>
      </w:r>
    </w:p>
    <w:p w14:paraId="24A92AFD" w14:textId="062E9F32" w:rsidR="00C54388" w:rsidRDefault="00C54388" w:rsidP="00240570">
      <w:pPr>
        <w:pStyle w:val="Textkrper"/>
        <w:rPr>
          <w:color w:val="0070C0"/>
        </w:rPr>
      </w:pPr>
    </w:p>
    <w:p w14:paraId="1498301D" w14:textId="55DFAA5D" w:rsidR="00C54388" w:rsidRDefault="00550A95" w:rsidP="00240570">
      <w:pPr>
        <w:pStyle w:val="Textkrper"/>
        <w:rPr>
          <w:color w:val="0070C0"/>
        </w:rPr>
      </w:pPr>
      <w:r>
        <w:rPr>
          <w:color w:val="0070C0"/>
        </w:rPr>
        <w:t>Legende:</w:t>
      </w:r>
    </w:p>
    <w:p w14:paraId="17B393B3" w14:textId="56EA52D2" w:rsidR="00550A95" w:rsidRPr="00FC71AF" w:rsidRDefault="00671493" w:rsidP="00240570">
      <w:pPr>
        <w:pStyle w:val="Textkrper"/>
        <w:numPr>
          <w:ilvl w:val="0"/>
          <w:numId w:val="33"/>
        </w:numPr>
        <w:rPr>
          <w:color w:val="0070C0"/>
        </w:rPr>
      </w:pPr>
      <w:r>
        <w:rPr>
          <w:color w:val="0070C0"/>
        </w:rPr>
        <w:t>....</w:t>
      </w:r>
    </w:p>
    <w:p w14:paraId="2D7A9616" w14:textId="77777777" w:rsidR="00C54388" w:rsidRPr="00ED7719" w:rsidRDefault="00C54388" w:rsidP="00240570">
      <w:pPr>
        <w:pStyle w:val="Textkrper"/>
        <w:rPr>
          <w:color w:val="0070C0"/>
        </w:rPr>
      </w:pPr>
    </w:p>
    <w:p w14:paraId="57715A1A" w14:textId="6A629A35" w:rsidR="00C54388" w:rsidRDefault="00C54388" w:rsidP="00C54388">
      <w:pPr>
        <w:pStyle w:val="berschrift2"/>
      </w:pPr>
      <w:r>
        <w:t>Anwendungsfälle (UseCases)</w:t>
      </w:r>
    </w:p>
    <w:p w14:paraId="329A801F" w14:textId="4845435F" w:rsidR="00C54388" w:rsidRDefault="00C54388" w:rsidP="00C54388">
      <w:pPr>
        <w:pStyle w:val="Textkrper"/>
      </w:pPr>
      <w:r>
        <w:t xml:space="preserve">Folgende </w:t>
      </w:r>
      <w:r w:rsidR="007B1DE8">
        <w:t>Anwendungsfälle</w:t>
      </w:r>
      <w:r>
        <w:t xml:space="preserve"> sind hier detailliert dokumentiert:</w:t>
      </w:r>
    </w:p>
    <w:p w14:paraId="5F314DEC" w14:textId="544241AB" w:rsidR="00E03620" w:rsidRDefault="00E03620" w:rsidP="00C54388">
      <w:pPr>
        <w:pStyle w:val="Textkrper"/>
      </w:pPr>
      <w:r>
        <w:t>...</w:t>
      </w:r>
    </w:p>
    <w:p w14:paraId="1E56FCDA" w14:textId="77777777" w:rsidR="00E03620" w:rsidRPr="000A3F28" w:rsidRDefault="00E03620" w:rsidP="00E03620">
      <w:pPr>
        <w:pStyle w:val="Textkrper"/>
        <w:rPr>
          <w:color w:val="0070C0"/>
        </w:rPr>
      </w:pPr>
      <w:r w:rsidRPr="000A3F28">
        <w:rPr>
          <w:color w:val="0070C0"/>
        </w:rPr>
        <w:t>(</w:t>
      </w:r>
      <w:r>
        <w:rPr>
          <w:color w:val="0070C0"/>
        </w:rPr>
        <w:t xml:space="preserve">Detaillierte </w:t>
      </w:r>
      <w:r w:rsidRPr="000A3F28">
        <w:rPr>
          <w:color w:val="0070C0"/>
        </w:rPr>
        <w:t xml:space="preserve">Beschreibung der </w:t>
      </w:r>
      <w:r>
        <w:rPr>
          <w:color w:val="0070C0"/>
        </w:rPr>
        <w:t>UseCases</w:t>
      </w:r>
      <w:r w:rsidRPr="000A3F28">
        <w:rPr>
          <w:color w:val="0070C0"/>
        </w:rPr>
        <w:t>)</w:t>
      </w:r>
    </w:p>
    <w:p w14:paraId="6C31F595" w14:textId="4E2E4992" w:rsidR="00C54388" w:rsidRDefault="00C54388" w:rsidP="00C54388">
      <w:pPr>
        <w:pStyle w:val="Textkrper"/>
      </w:pPr>
    </w:p>
    <w:p w14:paraId="0283FF59" w14:textId="31706AC2" w:rsidR="00FC71AF" w:rsidRDefault="00671493" w:rsidP="00C54388">
      <w:pPr>
        <w:pStyle w:val="Textkrper"/>
        <w:rPr>
          <w:color w:val="0070C0"/>
        </w:rPr>
      </w:pPr>
      <w:r>
        <w:rPr>
          <w:color w:val="0070C0"/>
        </w:rPr>
        <w:t>Legende:</w:t>
      </w:r>
    </w:p>
    <w:p w14:paraId="40BC56F0" w14:textId="14601373" w:rsidR="00671493" w:rsidRPr="00FC71AF" w:rsidRDefault="00671493" w:rsidP="00C54388">
      <w:pPr>
        <w:pStyle w:val="Textkrper"/>
        <w:rPr>
          <w:color w:val="0070C0"/>
        </w:rPr>
      </w:pPr>
      <w:r>
        <w:rPr>
          <w:color w:val="0070C0"/>
        </w:rPr>
        <w:t>...</w:t>
      </w:r>
    </w:p>
    <w:p w14:paraId="7DE66A24" w14:textId="77777777" w:rsidR="00ED7719" w:rsidRDefault="00ED7719" w:rsidP="00ED7719">
      <w:pPr>
        <w:pStyle w:val="berschrift2"/>
      </w:pPr>
      <w:r>
        <w:t>Ablauf</w:t>
      </w:r>
    </w:p>
    <w:p w14:paraId="36733E5A" w14:textId="21F1808A" w:rsidR="00ED7719" w:rsidRDefault="00ED7719" w:rsidP="00ED7719">
      <w:pPr>
        <w:pStyle w:val="Textkrper"/>
      </w:pPr>
      <w:r>
        <w:t>Aus Benutzersicht ist folgender Ablauf des Programms zu erwarten:</w:t>
      </w:r>
    </w:p>
    <w:p w14:paraId="0B82E423" w14:textId="77777777" w:rsidR="00ED7719" w:rsidRDefault="00ED7719" w:rsidP="00ED7719">
      <w:pPr>
        <w:pStyle w:val="Textkrper"/>
      </w:pPr>
      <w:r>
        <w:t>...</w:t>
      </w:r>
    </w:p>
    <w:p w14:paraId="78A35C02" w14:textId="5CECF1CA" w:rsidR="00ED7719" w:rsidRPr="00ED7719" w:rsidRDefault="00ED7719" w:rsidP="00ED7719">
      <w:pPr>
        <w:pStyle w:val="Textkrper"/>
        <w:rPr>
          <w:color w:val="0070C0"/>
        </w:rPr>
      </w:pPr>
      <w:r w:rsidRPr="00ED7719">
        <w:rPr>
          <w:color w:val="0070C0"/>
        </w:rPr>
        <w:t>(</w:t>
      </w:r>
      <w:r>
        <w:rPr>
          <w:color w:val="0070C0"/>
        </w:rPr>
        <w:t>Storyboard</w:t>
      </w:r>
      <w:r w:rsidRPr="00ED7719">
        <w:rPr>
          <w:color w:val="0070C0"/>
        </w:rP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56"/>
        <w:gridCol w:w="6714"/>
      </w:tblGrid>
      <w:tr w:rsidR="00671493" w:rsidRPr="00671493" w14:paraId="051629CE" w14:textId="77777777" w:rsidTr="00671493">
        <w:tc>
          <w:tcPr>
            <w:tcW w:w="2856" w:type="dxa"/>
          </w:tcPr>
          <w:p w14:paraId="4DCD9297" w14:textId="44D6E996" w:rsidR="00130EE1" w:rsidRPr="00671493" w:rsidRDefault="00130EE1" w:rsidP="00AD32F6">
            <w:pPr>
              <w:pStyle w:val="Textkrper"/>
              <w:jc w:val="center"/>
              <w:rPr>
                <w:color w:val="0070C0"/>
              </w:rPr>
            </w:pPr>
          </w:p>
        </w:tc>
        <w:tc>
          <w:tcPr>
            <w:tcW w:w="6714" w:type="dxa"/>
          </w:tcPr>
          <w:p w14:paraId="627D89A3" w14:textId="19944C64" w:rsidR="00130EE1" w:rsidRPr="00671493" w:rsidRDefault="00130EE1" w:rsidP="00240570">
            <w:pPr>
              <w:pStyle w:val="Textkrper"/>
              <w:rPr>
                <w:color w:val="0070C0"/>
              </w:rPr>
            </w:pPr>
          </w:p>
        </w:tc>
      </w:tr>
      <w:tr w:rsidR="00671493" w:rsidRPr="00671493" w14:paraId="5DE8C85F" w14:textId="77777777" w:rsidTr="00671493">
        <w:tc>
          <w:tcPr>
            <w:tcW w:w="2856" w:type="dxa"/>
          </w:tcPr>
          <w:p w14:paraId="3E4E736A" w14:textId="03CBEBEC" w:rsidR="00130EE1" w:rsidRPr="00671493" w:rsidRDefault="00130EE1" w:rsidP="00AD32F6">
            <w:pPr>
              <w:pStyle w:val="Textkrper"/>
              <w:jc w:val="center"/>
              <w:rPr>
                <w:color w:val="0070C0"/>
              </w:rPr>
            </w:pPr>
          </w:p>
        </w:tc>
        <w:tc>
          <w:tcPr>
            <w:tcW w:w="6714" w:type="dxa"/>
          </w:tcPr>
          <w:p w14:paraId="62AE9075" w14:textId="69435FBC" w:rsidR="00130EE1" w:rsidRPr="00671493" w:rsidRDefault="00130EE1" w:rsidP="00240570">
            <w:pPr>
              <w:pStyle w:val="Textkrper"/>
              <w:rPr>
                <w:color w:val="0070C0"/>
              </w:rPr>
            </w:pPr>
          </w:p>
        </w:tc>
      </w:tr>
      <w:tr w:rsidR="00671493" w:rsidRPr="00671493" w14:paraId="5F3992EE" w14:textId="77777777" w:rsidTr="00671493">
        <w:tc>
          <w:tcPr>
            <w:tcW w:w="2856" w:type="dxa"/>
          </w:tcPr>
          <w:p w14:paraId="465BC59E" w14:textId="41267AB3" w:rsidR="00130EE1" w:rsidRPr="00671493" w:rsidRDefault="00130EE1" w:rsidP="00AD32F6">
            <w:pPr>
              <w:pStyle w:val="Textkrper"/>
              <w:jc w:val="center"/>
              <w:rPr>
                <w:color w:val="0070C0"/>
              </w:rPr>
            </w:pPr>
          </w:p>
        </w:tc>
        <w:tc>
          <w:tcPr>
            <w:tcW w:w="6714" w:type="dxa"/>
          </w:tcPr>
          <w:p w14:paraId="49B927D3" w14:textId="58BC8D1B" w:rsidR="00130EE1" w:rsidRPr="00671493" w:rsidRDefault="00130EE1" w:rsidP="00240570">
            <w:pPr>
              <w:pStyle w:val="Textkrper"/>
              <w:rPr>
                <w:color w:val="0070C0"/>
              </w:rPr>
            </w:pPr>
          </w:p>
        </w:tc>
      </w:tr>
    </w:tbl>
    <w:p w14:paraId="207ED17B" w14:textId="77777777" w:rsidR="009A4E69" w:rsidRDefault="009A4E69" w:rsidP="00240570">
      <w:pPr>
        <w:pStyle w:val="Textkrper"/>
      </w:pPr>
    </w:p>
    <w:p w14:paraId="59D3974E" w14:textId="6A3C12F0" w:rsidR="007E2BCE" w:rsidRDefault="007E2BCE" w:rsidP="000A3F28">
      <w:pPr>
        <w:pStyle w:val="berschrift1"/>
      </w:pPr>
      <w:r>
        <w:t>Testvorschrift (</w:t>
      </w:r>
      <w:r w:rsidR="009A4E69" w:rsidRPr="009A4E69">
        <w:rPr>
          <w:color w:val="7030A0"/>
        </w:rPr>
        <w:t xml:space="preserve">LB2 Meilenstein B2: </w:t>
      </w:r>
      <w:r w:rsidRPr="009A4E69">
        <w:rPr>
          <w:color w:val="7030A0"/>
        </w:rPr>
        <w:t>Teamaufgabe 2</w:t>
      </w:r>
      <w:r>
        <w:t>)</w:t>
      </w:r>
    </w:p>
    <w:p w14:paraId="25606B79" w14:textId="77777777" w:rsidR="007E2BCE" w:rsidRDefault="007E2BCE" w:rsidP="007E2BCE">
      <w:pPr>
        <w:pStyle w:val="Textkrper"/>
      </w:pPr>
    </w:p>
    <w:p w14:paraId="753BAE95" w14:textId="6A38C10F" w:rsidR="007E2BCE" w:rsidRDefault="00464486" w:rsidP="007E2BCE">
      <w:pPr>
        <w:pStyle w:val="Textkrper"/>
        <w:rPr>
          <w:b/>
          <w:i/>
          <w:lang w:eastAsia="de-DE"/>
        </w:rPr>
      </w:pPr>
      <w:r>
        <w:t xml:space="preserve">Testbeschrieb und </w:t>
      </w:r>
      <w:r w:rsidR="00F93834">
        <w:t xml:space="preserve">vorbereitetes </w:t>
      </w:r>
      <w:r>
        <w:t>Testprotokoll s</w:t>
      </w:r>
      <w:r w:rsidR="007E2BCE">
        <w:t xml:space="preserve">iehe Dokument </w:t>
      </w:r>
      <w:r w:rsidR="007E1C3A">
        <w:br/>
      </w:r>
      <w:r w:rsidR="0071003D">
        <w:rPr>
          <w:b/>
          <w:i/>
          <w:color w:val="0070C0"/>
          <w:lang w:eastAsia="de-DE"/>
        </w:rPr>
        <w:t>M226B</w:t>
      </w:r>
      <w:r w:rsidR="005F4C1D">
        <w:rPr>
          <w:b/>
          <w:i/>
          <w:color w:val="0070C0"/>
          <w:lang w:eastAsia="de-DE"/>
        </w:rPr>
        <w:t>_L</w:t>
      </w:r>
      <w:r w:rsidR="00C70E34">
        <w:rPr>
          <w:b/>
          <w:i/>
          <w:color w:val="0070C0"/>
          <w:lang w:eastAsia="de-DE"/>
        </w:rPr>
        <w:t>B2_T</w:t>
      </w:r>
      <w:r w:rsidR="00F93834">
        <w:rPr>
          <w:b/>
          <w:i/>
          <w:color w:val="0070C0"/>
          <w:lang w:eastAsia="de-DE"/>
        </w:rPr>
        <w:t>estvorschrift</w:t>
      </w:r>
      <w:r w:rsidR="00D70988">
        <w:rPr>
          <w:b/>
          <w:i/>
          <w:color w:val="0070C0"/>
          <w:lang w:eastAsia="de-DE"/>
        </w:rPr>
        <w:t>_</w:t>
      </w:r>
      <w:r w:rsidR="00463D6F">
        <w:rPr>
          <w:b/>
          <w:i/>
          <w:color w:val="0070C0"/>
          <w:lang w:eastAsia="de-DE"/>
        </w:rPr>
        <w:t>MS-</w:t>
      </w:r>
      <w:r w:rsidR="00D70988">
        <w:rPr>
          <w:b/>
          <w:i/>
          <w:color w:val="0070C0"/>
          <w:lang w:eastAsia="de-DE"/>
        </w:rPr>
        <w:t>B2</w:t>
      </w:r>
      <w:r w:rsidR="007E2BCE" w:rsidRPr="009A4E69">
        <w:rPr>
          <w:b/>
          <w:i/>
          <w:color w:val="0070C0"/>
          <w:lang w:eastAsia="de-DE"/>
        </w:rPr>
        <w:t>.docx</w:t>
      </w:r>
    </w:p>
    <w:p w14:paraId="223E9CF2" w14:textId="77777777" w:rsidR="00B372A5" w:rsidRDefault="00B372A5" w:rsidP="007E2BCE">
      <w:pPr>
        <w:pStyle w:val="Textkrper"/>
      </w:pPr>
    </w:p>
    <w:p w14:paraId="12008B01" w14:textId="7426BA31" w:rsidR="007E2BCE" w:rsidRDefault="00043CB1" w:rsidP="000A3F28">
      <w:pPr>
        <w:pStyle w:val="berschrift1"/>
      </w:pPr>
      <w:r>
        <w:t>Systemdokumentation</w:t>
      </w:r>
      <w:r w:rsidR="007E2BCE">
        <w:t xml:space="preserve"> (</w:t>
      </w:r>
      <w:r w:rsidR="00C70E34" w:rsidRPr="009A4E69">
        <w:rPr>
          <w:color w:val="7030A0"/>
        </w:rPr>
        <w:t xml:space="preserve">Meilenstein </w:t>
      </w:r>
      <w:r w:rsidR="00C70E34">
        <w:rPr>
          <w:color w:val="7030A0"/>
        </w:rPr>
        <w:t>C</w:t>
      </w:r>
      <w:r w:rsidR="00C70E34" w:rsidRPr="009A4E69">
        <w:rPr>
          <w:color w:val="7030A0"/>
        </w:rPr>
        <w:t xml:space="preserve">: </w:t>
      </w:r>
      <w:r w:rsidR="00C70E34">
        <w:rPr>
          <w:color w:val="7030A0"/>
        </w:rPr>
        <w:t>individuelle A</w:t>
      </w:r>
      <w:r w:rsidR="00C70E34" w:rsidRPr="009A4E69">
        <w:rPr>
          <w:color w:val="7030A0"/>
        </w:rPr>
        <w:t>ufgabe</w:t>
      </w:r>
      <w:r w:rsidR="00C70E34">
        <w:rPr>
          <w:color w:val="7030A0"/>
        </w:rPr>
        <w:t xml:space="preserve"> 3</w:t>
      </w:r>
      <w:r w:rsidR="007E2BCE">
        <w:t>)</w:t>
      </w:r>
    </w:p>
    <w:p w14:paraId="4AF03F88" w14:textId="26EF6529" w:rsidR="00426571" w:rsidRDefault="00716A93" w:rsidP="00426571">
      <w:pPr>
        <w:pStyle w:val="Textkrper"/>
      </w:pPr>
      <w:r>
        <w:t>Das erstellte</w:t>
      </w:r>
      <w:r w:rsidR="00426571">
        <w:t xml:space="preserve"> </w:t>
      </w:r>
      <w:r>
        <w:t>Java-</w:t>
      </w:r>
      <w:r w:rsidR="00426571">
        <w:t>Projekt</w:t>
      </w:r>
      <w:r>
        <w:t xml:space="preserve"> (Greenfoor-Szenario) ist</w:t>
      </w:r>
      <w:r w:rsidR="00426571">
        <w:t xml:space="preserve"> hier detailliert abgelegt:</w:t>
      </w:r>
    </w:p>
    <w:p w14:paraId="7B520445" w14:textId="446C2EB7" w:rsidR="00C70E34" w:rsidRDefault="00426571" w:rsidP="00426571">
      <w:pPr>
        <w:pStyle w:val="Textkrper"/>
        <w:rPr>
          <w:b/>
          <w:i/>
          <w:lang w:eastAsia="de-DE"/>
        </w:rPr>
      </w:pPr>
      <w:r>
        <w:t xml:space="preserve"> </w:t>
      </w:r>
      <w:r w:rsidR="00BB75EE">
        <w:rPr>
          <w:b/>
          <w:i/>
          <w:color w:val="0070C0"/>
          <w:lang w:eastAsia="de-DE"/>
        </w:rPr>
        <w:t>M226B</w:t>
      </w:r>
      <w:r w:rsidR="00C70E34" w:rsidRPr="00426571">
        <w:rPr>
          <w:b/>
          <w:i/>
          <w:color w:val="0070C0"/>
          <w:lang w:eastAsia="de-DE"/>
        </w:rPr>
        <w:t>_ Aufgabe_3_</w:t>
      </w:r>
      <w:r w:rsidR="00BB75EE">
        <w:rPr>
          <w:b/>
          <w:i/>
          <w:color w:val="0070C0"/>
          <w:lang w:eastAsia="de-DE"/>
        </w:rPr>
        <w:t>Szenario_</w:t>
      </w:r>
      <w:r w:rsidR="00C70E34" w:rsidRPr="00426571">
        <w:rPr>
          <w:b/>
          <w:i/>
          <w:color w:val="0070C0"/>
          <w:lang w:eastAsia="de-DE"/>
        </w:rPr>
        <w:t>IhrName.zip</w:t>
      </w:r>
    </w:p>
    <w:p w14:paraId="104669B3" w14:textId="56ABC841" w:rsidR="00B372A5" w:rsidRDefault="00B372A5" w:rsidP="007E2BCE">
      <w:pPr>
        <w:pStyle w:val="Textkrper"/>
        <w:rPr>
          <w:b/>
          <w:i/>
          <w:lang w:eastAsia="de-DE"/>
        </w:rPr>
      </w:pPr>
    </w:p>
    <w:p w14:paraId="163E24CB" w14:textId="2D576812" w:rsidR="006C68AA" w:rsidRDefault="006C68AA" w:rsidP="006C68AA">
      <w:pPr>
        <w:pStyle w:val="berschrift2"/>
      </w:pPr>
      <w:r>
        <w:t>Statisches Design: Klassendiagramm</w:t>
      </w:r>
    </w:p>
    <w:p w14:paraId="6916316C" w14:textId="0E927874" w:rsidR="006C68AA" w:rsidRDefault="00D82636" w:rsidP="006C68AA">
      <w:pPr>
        <w:pStyle w:val="Textkrper"/>
      </w:pPr>
      <w:r>
        <w:t>Folgend die s</w:t>
      </w:r>
      <w:r w:rsidR="00671493">
        <w:t>tatische Struktur des Szenarios</w:t>
      </w:r>
    </w:p>
    <w:p w14:paraId="1372E67C" w14:textId="77777777" w:rsidR="006C68AA" w:rsidRDefault="006C68AA" w:rsidP="006C68AA">
      <w:pPr>
        <w:pStyle w:val="Textkrper"/>
      </w:pPr>
      <w:r>
        <w:t>...</w:t>
      </w:r>
    </w:p>
    <w:p w14:paraId="3A00EC41" w14:textId="2423A4DA" w:rsidR="006C68AA" w:rsidRPr="00326ECC" w:rsidRDefault="006C68AA" w:rsidP="006C68AA">
      <w:pPr>
        <w:pStyle w:val="Textkrper"/>
        <w:rPr>
          <w:color w:val="0070C0"/>
        </w:rPr>
      </w:pPr>
      <w:r w:rsidRPr="00326ECC">
        <w:rPr>
          <w:color w:val="0070C0"/>
        </w:rPr>
        <w:t>(</w:t>
      </w:r>
      <w:r w:rsidR="00F54391">
        <w:rPr>
          <w:color w:val="0070C0"/>
        </w:rPr>
        <w:t>UML Klassendiagramm mit Assoziationen und Kardinalitäten</w:t>
      </w:r>
      <w:r w:rsidRPr="00326ECC">
        <w:rPr>
          <w:color w:val="0070C0"/>
        </w:rPr>
        <w:t>)</w:t>
      </w:r>
    </w:p>
    <w:p w14:paraId="70C87E8D" w14:textId="4BE0AF82" w:rsidR="00B372A5" w:rsidRDefault="00315CEE" w:rsidP="00315CEE">
      <w:pPr>
        <w:pStyle w:val="berschrift2"/>
      </w:pPr>
      <w:r>
        <w:t>Umfang / Abgrenzung</w:t>
      </w:r>
      <w:r w:rsidR="000D3CFC">
        <w:t xml:space="preserve"> / Änderungen gegenüber Design</w:t>
      </w:r>
    </w:p>
    <w:p w14:paraId="4CCCC017" w14:textId="7A284483" w:rsidR="000D3CFC" w:rsidRDefault="00644051" w:rsidP="007E2BCE">
      <w:pPr>
        <w:pStyle w:val="Textkrper"/>
      </w:pPr>
      <w:r>
        <w:t>Aufgrund unten beschriebener Umstände sind Anpassungen des ursprünglichen Lösungsdesigns gemacht worden:</w:t>
      </w:r>
    </w:p>
    <w:p w14:paraId="3F7EB8CE" w14:textId="48142555" w:rsidR="00315CEE" w:rsidRDefault="000D3CFC" w:rsidP="007E2BCE">
      <w:pPr>
        <w:pStyle w:val="Textkrper"/>
      </w:pPr>
      <w:r>
        <w:t>..</w:t>
      </w:r>
      <w:r w:rsidR="00315CEE">
        <w:t>.</w:t>
      </w:r>
    </w:p>
    <w:p w14:paraId="34D6CE52" w14:textId="72507181" w:rsidR="00326ECC" w:rsidRPr="00326ECC" w:rsidRDefault="00326ECC" w:rsidP="007E2BCE">
      <w:pPr>
        <w:pStyle w:val="Textkrper"/>
        <w:rPr>
          <w:color w:val="0070C0"/>
        </w:rPr>
      </w:pPr>
      <w:r w:rsidRPr="00326ECC">
        <w:rPr>
          <w:color w:val="0070C0"/>
        </w:rPr>
        <w:t>(Umstände / Anpassungen / Veränderungen)</w:t>
      </w:r>
    </w:p>
    <w:p w14:paraId="5DB09C94" w14:textId="4413F789" w:rsidR="007256FF" w:rsidRDefault="00C63F49" w:rsidP="007E2BCE">
      <w:pPr>
        <w:pStyle w:val="berschrift2"/>
      </w:pPr>
      <w:r>
        <w:t>Funktionalität der Implementation.</w:t>
      </w:r>
    </w:p>
    <w:p w14:paraId="6395CB25" w14:textId="049F3C30" w:rsidR="007256FF" w:rsidRDefault="007256FF" w:rsidP="007E2BCE">
      <w:pPr>
        <w:pStyle w:val="Textkrper"/>
      </w:pPr>
      <w:r>
        <w:t>Zusätzlich zu der Inline-Dokumentation sind hier folgende Funktionen detailliert beschrieben:</w:t>
      </w:r>
    </w:p>
    <w:p w14:paraId="635142DB" w14:textId="4D0C1531" w:rsidR="00315CEE" w:rsidRDefault="007256FF" w:rsidP="007E2BCE">
      <w:pPr>
        <w:pStyle w:val="Textkrper"/>
      </w:pPr>
      <w:r>
        <w:t>.</w:t>
      </w:r>
      <w:r w:rsidR="00C63F49">
        <w:t>..</w:t>
      </w:r>
    </w:p>
    <w:p w14:paraId="4964C847" w14:textId="748D9013" w:rsidR="00557AA8" w:rsidRPr="00A8427B" w:rsidRDefault="007256FF" w:rsidP="007E2BCE">
      <w:pPr>
        <w:pStyle w:val="Textkrper"/>
      </w:pPr>
      <w:r w:rsidRPr="00FD1FAC">
        <w:rPr>
          <w:color w:val="0070C0"/>
        </w:rPr>
        <w:t>(Ausführliche Beschreibung der internen Funktionen</w:t>
      </w:r>
      <w:r w:rsidR="00FD1FAC">
        <w:rPr>
          <w:color w:val="0070C0"/>
        </w:rPr>
        <w:t xml:space="preserve"> </w:t>
      </w:r>
      <w:r w:rsidR="00FD1FAC">
        <w:rPr>
          <w:color w:val="0070C0"/>
        </w:rPr>
        <w:br/>
        <w:t>oder Verweis zum Inline-Kommentar</w:t>
      </w:r>
      <w:r w:rsidR="00A8427B" w:rsidRPr="00A8427B">
        <w:t xml:space="preserve"> </w:t>
      </w:r>
      <w:r w:rsidR="0033181F">
        <w:rPr>
          <w:color w:val="0070C0"/>
        </w:rPr>
        <w:t>mit</w:t>
      </w:r>
      <w:r w:rsidR="00A8427B" w:rsidRPr="00671493">
        <w:rPr>
          <w:color w:val="0070C0"/>
        </w:rPr>
        <w:t xml:space="preserve"> JavaDoc! (/** @param @return **/)</w:t>
      </w:r>
    </w:p>
    <w:p w14:paraId="7773FB05" w14:textId="1417F55A" w:rsidR="006C68AA" w:rsidRDefault="00085703" w:rsidP="006C68AA">
      <w:pPr>
        <w:pStyle w:val="berschrift2"/>
      </w:pPr>
      <w:r>
        <w:t>Dynamische Struktur</w:t>
      </w:r>
      <w:r w:rsidR="006C68AA">
        <w:t>: Sequenzdiagramm</w:t>
      </w:r>
    </w:p>
    <w:p w14:paraId="3771D3BF" w14:textId="2E94E553" w:rsidR="006C68AA" w:rsidRDefault="00A8427B" w:rsidP="006C68AA">
      <w:pPr>
        <w:pStyle w:val="Textkrper"/>
      </w:pPr>
      <w:r>
        <w:t>Ein zentraler Ablauf eines UseCases ist im Folgenden dargestellt</w:t>
      </w:r>
      <w:r w:rsidR="006C68AA">
        <w:t>:</w:t>
      </w:r>
    </w:p>
    <w:p w14:paraId="24D513A4" w14:textId="77777777" w:rsidR="006C68AA" w:rsidRDefault="006C68AA" w:rsidP="006C68AA">
      <w:pPr>
        <w:pStyle w:val="Textkrper"/>
      </w:pPr>
      <w:r>
        <w:t>...</w:t>
      </w:r>
    </w:p>
    <w:p w14:paraId="30E3B694" w14:textId="40BB1FC4" w:rsidR="007112CF" w:rsidRPr="0033181F" w:rsidRDefault="006C68AA" w:rsidP="0033181F">
      <w:pPr>
        <w:pStyle w:val="Textkrper"/>
        <w:rPr>
          <w:color w:val="0070C0"/>
        </w:rPr>
      </w:pPr>
      <w:r w:rsidRPr="00FD1FAC">
        <w:rPr>
          <w:color w:val="0070C0"/>
        </w:rPr>
        <w:t>(</w:t>
      </w:r>
      <w:r w:rsidR="00A8427B">
        <w:rPr>
          <w:color w:val="0070C0"/>
        </w:rPr>
        <w:t>Darstellung eines zentralen Ablaufs mittels Sequenzdiagramm</w:t>
      </w:r>
      <w:r w:rsidRPr="00FD1FAC">
        <w:rPr>
          <w:color w:val="0070C0"/>
        </w:rPr>
        <w:t>)</w:t>
      </w:r>
    </w:p>
    <w:p w14:paraId="762C30A5" w14:textId="77777777" w:rsidR="00085703" w:rsidRPr="0033181F" w:rsidRDefault="00085703" w:rsidP="007112CF">
      <w:pPr>
        <w:rPr>
          <w:lang w:val="de-DE"/>
        </w:rPr>
      </w:pPr>
    </w:p>
    <w:p w14:paraId="18531790" w14:textId="56229541" w:rsidR="00085703" w:rsidRPr="00141661" w:rsidRDefault="00085703" w:rsidP="007112CF">
      <w:pPr>
        <w:rPr>
          <w:b/>
          <w:color w:val="0070C0"/>
          <w:lang w:val="de-DE"/>
        </w:rPr>
      </w:pPr>
      <w:r w:rsidRPr="00141661">
        <w:rPr>
          <w:b/>
          <w:color w:val="0070C0"/>
          <w:lang w:val="de-DE"/>
        </w:rPr>
        <w:t xml:space="preserve">Trace: </w:t>
      </w:r>
      <w:r w:rsidR="0033181F">
        <w:rPr>
          <w:b/>
          <w:color w:val="0070C0"/>
          <w:lang w:val="de-DE"/>
        </w:rPr>
        <w:t>...</w:t>
      </w:r>
    </w:p>
    <w:p w14:paraId="0ADB5851" w14:textId="07C4CF62" w:rsidR="00085703" w:rsidRDefault="00B85EFA" w:rsidP="007112CF">
      <w:pPr>
        <w:rPr>
          <w:i/>
          <w:color w:val="0070C0"/>
          <w:lang w:val="de-DE"/>
        </w:rPr>
      </w:pPr>
      <w:r w:rsidRPr="00141661">
        <w:rPr>
          <w:i/>
          <w:color w:val="0070C0"/>
          <w:lang w:val="de-DE"/>
        </w:rPr>
        <w:t>...</w:t>
      </w:r>
    </w:p>
    <w:p w14:paraId="4A4B1AD6" w14:textId="77777777" w:rsidR="00EE3A48" w:rsidRPr="00EE3A48" w:rsidRDefault="00EE3A48" w:rsidP="007E2BCE">
      <w:pPr>
        <w:pStyle w:val="Textkrper"/>
        <w:rPr>
          <w:color w:val="0070C0"/>
          <w:lang w:val="de-DE"/>
        </w:rPr>
      </w:pPr>
    </w:p>
    <w:p w14:paraId="214A85C6" w14:textId="13D0E7D9" w:rsidR="00B372A5" w:rsidRDefault="00B372A5" w:rsidP="000A3F28">
      <w:pPr>
        <w:pStyle w:val="berschrift1"/>
      </w:pPr>
      <w:r>
        <w:t>Be</w:t>
      </w:r>
      <w:r w:rsidR="00D21398">
        <w:t>dienungsanleitung</w:t>
      </w:r>
      <w:r>
        <w:t xml:space="preserve"> (</w:t>
      </w:r>
      <w:r w:rsidR="00326ECC" w:rsidRPr="009A4E69">
        <w:rPr>
          <w:color w:val="7030A0"/>
        </w:rPr>
        <w:t xml:space="preserve">Meilenstein </w:t>
      </w:r>
      <w:r w:rsidR="00326ECC">
        <w:rPr>
          <w:color w:val="7030A0"/>
        </w:rPr>
        <w:t>C</w:t>
      </w:r>
      <w:r w:rsidR="00326ECC" w:rsidRPr="009A4E69">
        <w:rPr>
          <w:color w:val="7030A0"/>
        </w:rPr>
        <w:t xml:space="preserve">: </w:t>
      </w:r>
      <w:r w:rsidR="00326ECC">
        <w:rPr>
          <w:color w:val="7030A0"/>
        </w:rPr>
        <w:t>individuelle A</w:t>
      </w:r>
      <w:r w:rsidR="00326ECC" w:rsidRPr="009A4E69">
        <w:rPr>
          <w:color w:val="7030A0"/>
        </w:rPr>
        <w:t>ufgabe</w:t>
      </w:r>
      <w:r w:rsidR="00326ECC">
        <w:rPr>
          <w:color w:val="7030A0"/>
        </w:rPr>
        <w:t xml:space="preserve"> 3</w:t>
      </w:r>
      <w:r>
        <w:t>)</w:t>
      </w:r>
    </w:p>
    <w:p w14:paraId="172E4826" w14:textId="321C521A" w:rsidR="00B372A5" w:rsidRDefault="0023569A" w:rsidP="00B372A5">
      <w:pPr>
        <w:pStyle w:val="Textkrper"/>
      </w:pPr>
      <w:r>
        <w:t>...</w:t>
      </w:r>
    </w:p>
    <w:p w14:paraId="67C95705" w14:textId="77777777" w:rsidR="0023569A" w:rsidRPr="00B372A5" w:rsidRDefault="0023569A" w:rsidP="00B372A5">
      <w:pPr>
        <w:pStyle w:val="Textkrper"/>
      </w:pPr>
    </w:p>
    <w:p w14:paraId="1EF30935" w14:textId="77777777" w:rsidR="0033181F" w:rsidRDefault="0033181F" w:rsidP="0033181F">
      <w:pPr>
        <w:pStyle w:val="berschrift1"/>
      </w:pPr>
      <w:r>
        <w:t>Testprotokoll (</w:t>
      </w:r>
      <w:r w:rsidRPr="009A4E69">
        <w:rPr>
          <w:color w:val="7030A0"/>
        </w:rPr>
        <w:t xml:space="preserve">LB2 Meilenstein </w:t>
      </w:r>
      <w:r>
        <w:rPr>
          <w:color w:val="7030A0"/>
        </w:rPr>
        <w:t>C</w:t>
      </w:r>
      <w:r w:rsidRPr="009A4E69">
        <w:rPr>
          <w:color w:val="7030A0"/>
        </w:rPr>
        <w:t xml:space="preserve">2: </w:t>
      </w:r>
      <w:r>
        <w:rPr>
          <w:color w:val="7030A0"/>
        </w:rPr>
        <w:t>individuelle A</w:t>
      </w:r>
      <w:r w:rsidRPr="009A4E69">
        <w:rPr>
          <w:color w:val="7030A0"/>
        </w:rPr>
        <w:t xml:space="preserve">ufgabe </w:t>
      </w:r>
      <w:r>
        <w:rPr>
          <w:color w:val="7030A0"/>
        </w:rPr>
        <w:t>4</w:t>
      </w:r>
      <w:r>
        <w:t>)</w:t>
      </w:r>
    </w:p>
    <w:p w14:paraId="6CB4FC62" w14:textId="77777777" w:rsidR="0033181F" w:rsidRDefault="0033181F" w:rsidP="0033181F">
      <w:pPr>
        <w:pStyle w:val="Textkrper"/>
      </w:pPr>
    </w:p>
    <w:p w14:paraId="76433C66" w14:textId="77777777" w:rsidR="0033181F" w:rsidRDefault="0033181F" w:rsidP="0033181F">
      <w:pPr>
        <w:pStyle w:val="Textkrper"/>
        <w:rPr>
          <w:b/>
          <w:i/>
          <w:lang w:eastAsia="de-DE"/>
        </w:rPr>
      </w:pPr>
      <w:r>
        <w:t xml:space="preserve">Ausgefülltes Testprotokoll siehe Dokument </w:t>
      </w:r>
      <w:r>
        <w:br/>
      </w:r>
      <w:r>
        <w:rPr>
          <w:b/>
          <w:i/>
          <w:color w:val="0070C0"/>
          <w:lang w:eastAsia="de-DE"/>
        </w:rPr>
        <w:t>M226B_LB2_Testvorschrift_MS-C2_Name</w:t>
      </w:r>
      <w:r w:rsidRPr="009A4E69">
        <w:rPr>
          <w:b/>
          <w:i/>
          <w:color w:val="0070C0"/>
          <w:lang w:eastAsia="de-DE"/>
        </w:rPr>
        <w:t>.docx</w:t>
      </w:r>
    </w:p>
    <w:p w14:paraId="0C711E8D" w14:textId="77777777" w:rsidR="0033181F" w:rsidRPr="00240570" w:rsidRDefault="0033181F" w:rsidP="0033181F">
      <w:pPr>
        <w:pStyle w:val="Textkrper"/>
      </w:pPr>
    </w:p>
    <w:p w14:paraId="01D28BAA" w14:textId="77777777" w:rsidR="00B372A5" w:rsidRPr="0033181F" w:rsidRDefault="00B372A5">
      <w:pPr>
        <w:rPr>
          <w:rFonts w:ascii="Times New Roman" w:hAnsi="Times New Roman"/>
          <w:sz w:val="20"/>
          <w:lang w:eastAsia="de-DE"/>
        </w:rPr>
      </w:pPr>
    </w:p>
    <w:sectPr w:rsidR="00B372A5" w:rsidRPr="0033181F" w:rsidSect="00E03620">
      <w:headerReference w:type="default" r:id="rId10"/>
      <w:footerReference w:type="default" r:id="rId11"/>
      <w:pgSz w:w="11906" w:h="16838" w:code="9"/>
      <w:pgMar w:top="1985" w:right="1134" w:bottom="1985" w:left="1418" w:header="613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E0EC3" w14:textId="77777777" w:rsidR="008F64C7" w:rsidRDefault="008F64C7">
      <w:r>
        <w:separator/>
      </w:r>
    </w:p>
  </w:endnote>
  <w:endnote w:type="continuationSeparator" w:id="0">
    <w:p w14:paraId="705CD686" w14:textId="77777777" w:rsidR="008F64C7" w:rsidRDefault="008F6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4EE42" w14:textId="333F7EFA" w:rsidR="00B372A5" w:rsidRPr="008D5998" w:rsidRDefault="00B25E7B" w:rsidP="0023049B">
    <w:pPr>
      <w:pStyle w:val="Fuzeile"/>
      <w:rPr>
        <w:rStyle w:val="Seitenzahl"/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SAVEDATE  \* MERGEFORMAT </w:instrText>
    </w:r>
    <w:r>
      <w:rPr>
        <w:sz w:val="16"/>
        <w:szCs w:val="16"/>
      </w:rPr>
      <w:fldChar w:fldCharType="separate"/>
    </w:r>
    <w:r w:rsidR="00765E91">
      <w:rPr>
        <w:noProof/>
        <w:sz w:val="16"/>
        <w:szCs w:val="16"/>
      </w:rPr>
      <w:t>16.12.2021 08:31:00</w:t>
    </w:r>
    <w:r>
      <w:rPr>
        <w:sz w:val="16"/>
        <w:szCs w:val="16"/>
      </w:rPr>
      <w:fldChar w:fldCharType="end"/>
    </w:r>
    <w:r w:rsidR="00B372A5" w:rsidRPr="008D5998">
      <w:rPr>
        <w:sz w:val="16"/>
        <w:szCs w:val="16"/>
      </w:rPr>
      <w:tab/>
      <w:t xml:space="preserve">Seite </w:t>
    </w:r>
    <w:r w:rsidR="00B372A5" w:rsidRPr="008D5998">
      <w:rPr>
        <w:rStyle w:val="Seitenzahl"/>
        <w:sz w:val="16"/>
        <w:szCs w:val="16"/>
      </w:rPr>
      <w:fldChar w:fldCharType="begin"/>
    </w:r>
    <w:r w:rsidR="00B372A5" w:rsidRPr="008D5998">
      <w:rPr>
        <w:rStyle w:val="Seitenzahl"/>
        <w:sz w:val="16"/>
        <w:szCs w:val="16"/>
      </w:rPr>
      <w:instrText xml:space="preserve"> PAGE </w:instrText>
    </w:r>
    <w:r w:rsidR="00B372A5" w:rsidRPr="008D5998">
      <w:rPr>
        <w:rStyle w:val="Seitenzahl"/>
        <w:sz w:val="16"/>
        <w:szCs w:val="16"/>
      </w:rPr>
      <w:fldChar w:fldCharType="separate"/>
    </w:r>
    <w:r w:rsidR="0033181F">
      <w:rPr>
        <w:rStyle w:val="Seitenzahl"/>
        <w:noProof/>
        <w:sz w:val="16"/>
        <w:szCs w:val="16"/>
      </w:rPr>
      <w:t>6</w:t>
    </w:r>
    <w:r w:rsidR="00B372A5" w:rsidRPr="008D5998">
      <w:rPr>
        <w:rStyle w:val="Seitenzahl"/>
        <w:sz w:val="16"/>
        <w:szCs w:val="16"/>
      </w:rPr>
      <w:fldChar w:fldCharType="end"/>
    </w:r>
    <w:r w:rsidR="00B372A5" w:rsidRPr="008D5998">
      <w:rPr>
        <w:rStyle w:val="Seitenzahl"/>
        <w:sz w:val="16"/>
        <w:szCs w:val="16"/>
      </w:rPr>
      <w:t xml:space="preserve"> von </w:t>
    </w:r>
    <w:r w:rsidR="00B372A5" w:rsidRPr="008D5998">
      <w:rPr>
        <w:rStyle w:val="Seitenzahl"/>
        <w:sz w:val="16"/>
        <w:szCs w:val="16"/>
      </w:rPr>
      <w:fldChar w:fldCharType="begin"/>
    </w:r>
    <w:r w:rsidR="00B372A5" w:rsidRPr="008D5998">
      <w:rPr>
        <w:rStyle w:val="Seitenzahl"/>
        <w:sz w:val="16"/>
        <w:szCs w:val="16"/>
      </w:rPr>
      <w:instrText xml:space="preserve"> NUMPAGES </w:instrText>
    </w:r>
    <w:r w:rsidR="00B372A5" w:rsidRPr="008D5998">
      <w:rPr>
        <w:rStyle w:val="Seitenzahl"/>
        <w:sz w:val="16"/>
        <w:szCs w:val="16"/>
      </w:rPr>
      <w:fldChar w:fldCharType="separate"/>
    </w:r>
    <w:r w:rsidR="0033181F">
      <w:rPr>
        <w:rStyle w:val="Seitenzahl"/>
        <w:noProof/>
        <w:sz w:val="16"/>
        <w:szCs w:val="16"/>
      </w:rPr>
      <w:t>6</w:t>
    </w:r>
    <w:r w:rsidR="00B372A5" w:rsidRPr="008D5998">
      <w:rPr>
        <w:rStyle w:val="Seitenzahl"/>
        <w:sz w:val="16"/>
        <w:szCs w:val="16"/>
      </w:rPr>
      <w:fldChar w:fldCharType="end"/>
    </w:r>
  </w:p>
  <w:p w14:paraId="70553815" w14:textId="77777777" w:rsidR="00B372A5" w:rsidRPr="008D5998" w:rsidRDefault="00B372A5" w:rsidP="0023049B">
    <w:pPr>
      <w:pStyle w:val="Fusszeile-2"/>
      <w:rPr>
        <w:sz w:val="16"/>
        <w:szCs w:val="16"/>
      </w:rPr>
    </w:pPr>
    <w:r w:rsidRPr="008D5998">
      <w:rPr>
        <w:sz w:val="16"/>
        <w:szCs w:val="16"/>
      </w:rPr>
      <w:t>TBZ Technische Berufsschule Zürich</w:t>
    </w:r>
  </w:p>
  <w:p w14:paraId="1055833B" w14:textId="77777777" w:rsidR="00B372A5" w:rsidRPr="0023049B" w:rsidRDefault="00B372A5" w:rsidP="0023049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9E25F" w14:textId="77777777" w:rsidR="008F64C7" w:rsidRDefault="008F64C7">
      <w:r>
        <w:separator/>
      </w:r>
    </w:p>
  </w:footnote>
  <w:footnote w:type="continuationSeparator" w:id="0">
    <w:p w14:paraId="4C886029" w14:textId="77777777" w:rsidR="008F64C7" w:rsidRDefault="008F64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F6F0D" w14:textId="67FE0C96" w:rsidR="00B372A5" w:rsidRPr="002844A4" w:rsidRDefault="006C728F" w:rsidP="00E03620">
    <w:pPr>
      <w:pStyle w:val="Kopfzeile"/>
      <w:tabs>
        <w:tab w:val="clear" w:pos="9354"/>
        <w:tab w:val="left" w:pos="4111"/>
        <w:tab w:val="right" w:pos="9356"/>
      </w:tabs>
    </w:pPr>
    <w:r>
      <w:t>M</w:t>
    </w:r>
    <w:r w:rsidR="00714624">
      <w:t>226B</w:t>
    </w:r>
    <w:r>
      <w:t xml:space="preserve"> </w:t>
    </w:r>
    <w:r w:rsidR="00714624">
      <w:t>OO-Programmieren</w:t>
    </w:r>
    <w:r w:rsidR="000C1809">
      <w:tab/>
      <w:t>LB</w:t>
    </w:r>
    <w:r w:rsidR="00714624" w:rsidRPr="00714624">
      <w:t>2</w:t>
    </w:r>
    <w:r w:rsidR="00714624">
      <w:t xml:space="preserve"> Projektarbeit</w:t>
    </w:r>
    <w:r w:rsidR="00E03620">
      <w:tab/>
      <w:t xml:space="preserve">Name: </w:t>
    </w:r>
    <w:r w:rsidR="00765E91">
      <w:rPr>
        <w:color w:val="0070C0"/>
      </w:rPr>
      <w:t>Fankhauser, Lenz</w:t>
    </w:r>
  </w:p>
  <w:p w14:paraId="492439DC" w14:textId="676E4C5B" w:rsidR="00B372A5" w:rsidRDefault="0023569A" w:rsidP="002117A8">
    <w:pPr>
      <w:pStyle w:val="Kopfzeile"/>
      <w:pBdr>
        <w:bottom w:val="single" w:sz="4" w:space="1" w:color="auto"/>
      </w:pBdr>
      <w:tabs>
        <w:tab w:val="left" w:pos="2268"/>
      </w:tabs>
      <w:rPr>
        <w:sz w:val="28"/>
        <w:szCs w:val="28"/>
      </w:rPr>
    </w:pPr>
    <w:r>
      <w:rPr>
        <w:sz w:val="28"/>
        <w:szCs w:val="28"/>
      </w:rPr>
      <w:t>Dokumentation</w:t>
    </w:r>
    <w:r w:rsidR="0050297F">
      <w:rPr>
        <w:sz w:val="28"/>
        <w:szCs w:val="28"/>
      </w:rPr>
      <w:t xml:space="preserve"> Projekt </w:t>
    </w:r>
    <w:r w:rsidR="00765E91">
      <w:rPr>
        <w:color w:val="0070C0"/>
        <w:sz w:val="28"/>
        <w:szCs w:val="28"/>
      </w:rPr>
      <w:t>BurgerPlace</w:t>
    </w:r>
    <w:r w:rsidR="002117A8">
      <w:rPr>
        <w:sz w:val="28"/>
        <w:szCs w:val="28"/>
      </w:rPr>
      <w:tab/>
    </w:r>
    <w:r w:rsidR="002117A8" w:rsidRPr="002117A8">
      <w:rPr>
        <w:b w:val="0"/>
        <w:sz w:val="21"/>
        <w:szCs w:val="28"/>
      </w:rPr>
      <w:t xml:space="preserve">Seite </w:t>
    </w:r>
    <w:r w:rsidR="002117A8">
      <w:rPr>
        <w:b w:val="0"/>
        <w:sz w:val="21"/>
        <w:szCs w:val="28"/>
      </w:rPr>
      <w:fldChar w:fldCharType="begin"/>
    </w:r>
    <w:r w:rsidR="002117A8">
      <w:rPr>
        <w:b w:val="0"/>
        <w:sz w:val="21"/>
        <w:szCs w:val="28"/>
      </w:rPr>
      <w:instrText xml:space="preserve"> PAGE  \* MERGEFORMAT </w:instrText>
    </w:r>
    <w:r w:rsidR="002117A8">
      <w:rPr>
        <w:b w:val="0"/>
        <w:sz w:val="21"/>
        <w:szCs w:val="28"/>
      </w:rPr>
      <w:fldChar w:fldCharType="separate"/>
    </w:r>
    <w:r w:rsidR="0033181F">
      <w:rPr>
        <w:b w:val="0"/>
        <w:noProof/>
        <w:sz w:val="21"/>
        <w:szCs w:val="28"/>
      </w:rPr>
      <w:t>6</w:t>
    </w:r>
    <w:r w:rsidR="002117A8">
      <w:rPr>
        <w:b w:val="0"/>
        <w:sz w:val="21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0377650"/>
    <w:multiLevelType w:val="hybridMultilevel"/>
    <w:tmpl w:val="56F8D9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E30B1"/>
    <w:multiLevelType w:val="hybridMultilevel"/>
    <w:tmpl w:val="61D229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63C0C"/>
    <w:multiLevelType w:val="multilevel"/>
    <w:tmpl w:val="4C5E140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F0E4AF9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5016E4E"/>
    <w:multiLevelType w:val="hybridMultilevel"/>
    <w:tmpl w:val="16F0624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34E5B"/>
    <w:multiLevelType w:val="hybridMultilevel"/>
    <w:tmpl w:val="93301E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50F9B"/>
    <w:multiLevelType w:val="multilevel"/>
    <w:tmpl w:val="939A03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1305F23"/>
    <w:multiLevelType w:val="hybridMultilevel"/>
    <w:tmpl w:val="FEF239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7F26D5"/>
    <w:multiLevelType w:val="hybridMultilevel"/>
    <w:tmpl w:val="DFB815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E91DCF"/>
    <w:multiLevelType w:val="hybridMultilevel"/>
    <w:tmpl w:val="09461B72"/>
    <w:lvl w:ilvl="0" w:tplc="94B423CC">
      <w:numFmt w:val="bullet"/>
      <w:pStyle w:val="Aufzhlungszeichen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2DF37E01"/>
    <w:multiLevelType w:val="hybridMultilevel"/>
    <w:tmpl w:val="9FD64E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EE6701"/>
    <w:multiLevelType w:val="hybridMultilevel"/>
    <w:tmpl w:val="D710F8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FD028D"/>
    <w:multiLevelType w:val="hybridMultilevel"/>
    <w:tmpl w:val="FBB87A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6F2326"/>
    <w:multiLevelType w:val="hybridMultilevel"/>
    <w:tmpl w:val="1FA8C0F4"/>
    <w:lvl w:ilvl="0" w:tplc="0807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5" w15:restartNumberingAfterBreak="0">
    <w:nsid w:val="60B41F1C"/>
    <w:multiLevelType w:val="hybridMultilevel"/>
    <w:tmpl w:val="427C0C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C70D48"/>
    <w:multiLevelType w:val="hybridMultilevel"/>
    <w:tmpl w:val="6D1060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954BB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51704773">
    <w:abstractNumId w:val="10"/>
  </w:num>
  <w:num w:numId="2" w16cid:durableId="1922132657">
    <w:abstractNumId w:val="29"/>
  </w:num>
  <w:num w:numId="3" w16cid:durableId="1319965841">
    <w:abstractNumId w:val="16"/>
  </w:num>
  <w:num w:numId="4" w16cid:durableId="652873579">
    <w:abstractNumId w:val="27"/>
  </w:num>
  <w:num w:numId="5" w16cid:durableId="1965964948">
    <w:abstractNumId w:val="27"/>
  </w:num>
  <w:num w:numId="6" w16cid:durableId="294414308">
    <w:abstractNumId w:val="20"/>
  </w:num>
  <w:num w:numId="7" w16cid:durableId="1577324278">
    <w:abstractNumId w:val="13"/>
  </w:num>
  <w:num w:numId="8" w16cid:durableId="2087993182">
    <w:abstractNumId w:val="19"/>
  </w:num>
  <w:num w:numId="9" w16cid:durableId="589656529">
    <w:abstractNumId w:val="17"/>
  </w:num>
  <w:num w:numId="10" w16cid:durableId="171915453">
    <w:abstractNumId w:val="15"/>
  </w:num>
  <w:num w:numId="11" w16cid:durableId="273023685">
    <w:abstractNumId w:val="0"/>
  </w:num>
  <w:num w:numId="12" w16cid:durableId="2129230798">
    <w:abstractNumId w:val="21"/>
  </w:num>
  <w:num w:numId="13" w16cid:durableId="2077971777">
    <w:abstractNumId w:val="14"/>
  </w:num>
  <w:num w:numId="14" w16cid:durableId="1077174011">
    <w:abstractNumId w:val="22"/>
  </w:num>
  <w:num w:numId="15" w16cid:durableId="257099875">
    <w:abstractNumId w:val="12"/>
  </w:num>
  <w:num w:numId="16" w16cid:durableId="1485782784">
    <w:abstractNumId w:val="25"/>
  </w:num>
  <w:num w:numId="17" w16cid:durableId="1077289949">
    <w:abstractNumId w:val="7"/>
  </w:num>
  <w:num w:numId="18" w16cid:durableId="1883903817">
    <w:abstractNumId w:val="4"/>
  </w:num>
  <w:num w:numId="19" w16cid:durableId="1845657484">
    <w:abstractNumId w:val="28"/>
  </w:num>
  <w:num w:numId="20" w16cid:durableId="108866027">
    <w:abstractNumId w:val="9"/>
  </w:num>
  <w:num w:numId="21" w16cid:durableId="1175419737">
    <w:abstractNumId w:val="11"/>
  </w:num>
  <w:num w:numId="22" w16cid:durableId="1881090881">
    <w:abstractNumId w:val="8"/>
  </w:num>
  <w:num w:numId="23" w16cid:durableId="124783041">
    <w:abstractNumId w:val="1"/>
  </w:num>
  <w:num w:numId="24" w16cid:durableId="806970405">
    <w:abstractNumId w:val="5"/>
  </w:num>
  <w:num w:numId="25" w16cid:durableId="2122262130">
    <w:abstractNumId w:val="23"/>
  </w:num>
  <w:num w:numId="26" w16cid:durableId="1234007827">
    <w:abstractNumId w:val="26"/>
  </w:num>
  <w:num w:numId="27" w16cid:durableId="1247837985">
    <w:abstractNumId w:val="24"/>
  </w:num>
  <w:num w:numId="28" w16cid:durableId="2052029482">
    <w:abstractNumId w:val="3"/>
  </w:num>
  <w:num w:numId="29" w16cid:durableId="1826820853">
    <w:abstractNumId w:val="3"/>
  </w:num>
  <w:num w:numId="30" w16cid:durableId="498279062">
    <w:abstractNumId w:val="3"/>
  </w:num>
  <w:num w:numId="31" w16cid:durableId="1700661571">
    <w:abstractNumId w:val="2"/>
  </w:num>
  <w:num w:numId="32" w16cid:durableId="789931855">
    <w:abstractNumId w:val="18"/>
  </w:num>
  <w:num w:numId="33" w16cid:durableId="15732782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8" w:dllVersion="513" w:checkStyle="1"/>
  <w:activeWritingStyle w:appName="MSWord" w:lang="de-AT" w:vendorID="9" w:dllVersion="512" w:checkStyle="1"/>
  <w:activeWritingStyle w:appName="MSWord" w:lang="de-DE" w:vendorID="9" w:dllVersion="512" w:checkStyle="1"/>
  <w:activeWritingStyle w:appName="MSWord" w:lang="de-CH" w:vendorID="9" w:dllVersion="512" w:checkStyle="1"/>
  <w:activeWritingStyle w:appName="MSWord" w:lang="it-IT" w:vendorID="3" w:dllVersion="517" w:checkStyle="1"/>
  <w:activeWritingStyle w:appName="MSWord" w:lang="de-CH" w:vendorID="6" w:dllVersion="2" w:checkStyle="1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422"/>
    <w:rsid w:val="0001216F"/>
    <w:rsid w:val="00014648"/>
    <w:rsid w:val="00021A85"/>
    <w:rsid w:val="000233D4"/>
    <w:rsid w:val="00024DCC"/>
    <w:rsid w:val="00041AF8"/>
    <w:rsid w:val="00042697"/>
    <w:rsid w:val="00043CB1"/>
    <w:rsid w:val="0004783A"/>
    <w:rsid w:val="00056B93"/>
    <w:rsid w:val="00072195"/>
    <w:rsid w:val="00085703"/>
    <w:rsid w:val="00092817"/>
    <w:rsid w:val="000A3F28"/>
    <w:rsid w:val="000A6F13"/>
    <w:rsid w:val="000A7E6B"/>
    <w:rsid w:val="000C1809"/>
    <w:rsid w:val="000D0786"/>
    <w:rsid w:val="000D3CFC"/>
    <w:rsid w:val="000F0FC0"/>
    <w:rsid w:val="000F70E8"/>
    <w:rsid w:val="0011135F"/>
    <w:rsid w:val="0011434B"/>
    <w:rsid w:val="00130D47"/>
    <w:rsid w:val="00130EE1"/>
    <w:rsid w:val="00132F3E"/>
    <w:rsid w:val="00140272"/>
    <w:rsid w:val="00140FFF"/>
    <w:rsid w:val="00141661"/>
    <w:rsid w:val="00144106"/>
    <w:rsid w:val="00151AB6"/>
    <w:rsid w:val="00153214"/>
    <w:rsid w:val="00161A36"/>
    <w:rsid w:val="00161C1A"/>
    <w:rsid w:val="0016494F"/>
    <w:rsid w:val="001726E7"/>
    <w:rsid w:val="001745EE"/>
    <w:rsid w:val="0018554E"/>
    <w:rsid w:val="0018572C"/>
    <w:rsid w:val="00191B2E"/>
    <w:rsid w:val="00195488"/>
    <w:rsid w:val="001A4D22"/>
    <w:rsid w:val="001A7A4D"/>
    <w:rsid w:val="001C3D38"/>
    <w:rsid w:val="00203EA1"/>
    <w:rsid w:val="002070B9"/>
    <w:rsid w:val="002117A8"/>
    <w:rsid w:val="00217F1E"/>
    <w:rsid w:val="00225719"/>
    <w:rsid w:val="0023049B"/>
    <w:rsid w:val="00231595"/>
    <w:rsid w:val="0023421E"/>
    <w:rsid w:val="0023431F"/>
    <w:rsid w:val="0023569A"/>
    <w:rsid w:val="00240570"/>
    <w:rsid w:val="00247D2E"/>
    <w:rsid w:val="002506B9"/>
    <w:rsid w:val="00266422"/>
    <w:rsid w:val="00285179"/>
    <w:rsid w:val="00291973"/>
    <w:rsid w:val="002A17D0"/>
    <w:rsid w:val="002A6823"/>
    <w:rsid w:val="002C55B7"/>
    <w:rsid w:val="002E3C78"/>
    <w:rsid w:val="002E7621"/>
    <w:rsid w:val="002F0F9D"/>
    <w:rsid w:val="002F4A80"/>
    <w:rsid w:val="00300DED"/>
    <w:rsid w:val="00315CEE"/>
    <w:rsid w:val="00316558"/>
    <w:rsid w:val="00322110"/>
    <w:rsid w:val="00322D60"/>
    <w:rsid w:val="00326ECC"/>
    <w:rsid w:val="0033181F"/>
    <w:rsid w:val="00337E19"/>
    <w:rsid w:val="003432D2"/>
    <w:rsid w:val="003505EA"/>
    <w:rsid w:val="003525B1"/>
    <w:rsid w:val="0035474E"/>
    <w:rsid w:val="003633DF"/>
    <w:rsid w:val="00373A96"/>
    <w:rsid w:val="00377339"/>
    <w:rsid w:val="003B2AD5"/>
    <w:rsid w:val="003B534F"/>
    <w:rsid w:val="003C175D"/>
    <w:rsid w:val="003C68E1"/>
    <w:rsid w:val="003D2A4A"/>
    <w:rsid w:val="003D4990"/>
    <w:rsid w:val="003D5BF3"/>
    <w:rsid w:val="003F002E"/>
    <w:rsid w:val="00410330"/>
    <w:rsid w:val="00426571"/>
    <w:rsid w:val="00436F4E"/>
    <w:rsid w:val="00444C8C"/>
    <w:rsid w:val="00445289"/>
    <w:rsid w:val="004479FE"/>
    <w:rsid w:val="0045039F"/>
    <w:rsid w:val="00460C06"/>
    <w:rsid w:val="00460D20"/>
    <w:rsid w:val="00463D6F"/>
    <w:rsid w:val="0046419C"/>
    <w:rsid w:val="00464486"/>
    <w:rsid w:val="004647CA"/>
    <w:rsid w:val="00464ECE"/>
    <w:rsid w:val="004742FC"/>
    <w:rsid w:val="004822A4"/>
    <w:rsid w:val="004867CB"/>
    <w:rsid w:val="00496436"/>
    <w:rsid w:val="004A0FBF"/>
    <w:rsid w:val="004A31E8"/>
    <w:rsid w:val="004B5C00"/>
    <w:rsid w:val="004D43BB"/>
    <w:rsid w:val="004E57A9"/>
    <w:rsid w:val="0050297F"/>
    <w:rsid w:val="00522347"/>
    <w:rsid w:val="00540174"/>
    <w:rsid w:val="005404F4"/>
    <w:rsid w:val="00543700"/>
    <w:rsid w:val="00543F17"/>
    <w:rsid w:val="00550A95"/>
    <w:rsid w:val="00551217"/>
    <w:rsid w:val="00557AA8"/>
    <w:rsid w:val="00564862"/>
    <w:rsid w:val="00580DC1"/>
    <w:rsid w:val="0058455F"/>
    <w:rsid w:val="005C1C0A"/>
    <w:rsid w:val="005C2076"/>
    <w:rsid w:val="005C5878"/>
    <w:rsid w:val="005C6547"/>
    <w:rsid w:val="005D768A"/>
    <w:rsid w:val="005E4981"/>
    <w:rsid w:val="005F4C1D"/>
    <w:rsid w:val="005F74C6"/>
    <w:rsid w:val="00606718"/>
    <w:rsid w:val="00611041"/>
    <w:rsid w:val="006147BD"/>
    <w:rsid w:val="00633050"/>
    <w:rsid w:val="00644051"/>
    <w:rsid w:val="0066468C"/>
    <w:rsid w:val="00671493"/>
    <w:rsid w:val="00674AA8"/>
    <w:rsid w:val="0068326B"/>
    <w:rsid w:val="00684B72"/>
    <w:rsid w:val="006856F9"/>
    <w:rsid w:val="00685BB9"/>
    <w:rsid w:val="0068738A"/>
    <w:rsid w:val="0069015E"/>
    <w:rsid w:val="006915F0"/>
    <w:rsid w:val="00692D1D"/>
    <w:rsid w:val="006936A7"/>
    <w:rsid w:val="00695B07"/>
    <w:rsid w:val="006A022C"/>
    <w:rsid w:val="006B7E9D"/>
    <w:rsid w:val="006C1649"/>
    <w:rsid w:val="006C2A53"/>
    <w:rsid w:val="006C68AA"/>
    <w:rsid w:val="006C728F"/>
    <w:rsid w:val="006D178C"/>
    <w:rsid w:val="006D4D46"/>
    <w:rsid w:val="006E14BA"/>
    <w:rsid w:val="006F3EE7"/>
    <w:rsid w:val="006F6222"/>
    <w:rsid w:val="00702272"/>
    <w:rsid w:val="0071003D"/>
    <w:rsid w:val="007112CF"/>
    <w:rsid w:val="00714624"/>
    <w:rsid w:val="00716A93"/>
    <w:rsid w:val="00722379"/>
    <w:rsid w:val="007226A4"/>
    <w:rsid w:val="007256FF"/>
    <w:rsid w:val="007272DC"/>
    <w:rsid w:val="007276AC"/>
    <w:rsid w:val="00743ACC"/>
    <w:rsid w:val="00755FD5"/>
    <w:rsid w:val="00765E91"/>
    <w:rsid w:val="00766FD1"/>
    <w:rsid w:val="00771FF5"/>
    <w:rsid w:val="00785541"/>
    <w:rsid w:val="00785DE9"/>
    <w:rsid w:val="00793BCF"/>
    <w:rsid w:val="00794B33"/>
    <w:rsid w:val="007A4ED6"/>
    <w:rsid w:val="007A5B7F"/>
    <w:rsid w:val="007B1DE8"/>
    <w:rsid w:val="007B54F1"/>
    <w:rsid w:val="007B6FC0"/>
    <w:rsid w:val="007E02E6"/>
    <w:rsid w:val="007E1C3A"/>
    <w:rsid w:val="007E2BCE"/>
    <w:rsid w:val="008052A2"/>
    <w:rsid w:val="008169C8"/>
    <w:rsid w:val="00825508"/>
    <w:rsid w:val="008412F0"/>
    <w:rsid w:val="00861849"/>
    <w:rsid w:val="008733A0"/>
    <w:rsid w:val="00877AA6"/>
    <w:rsid w:val="00881647"/>
    <w:rsid w:val="00885DBC"/>
    <w:rsid w:val="00886D7C"/>
    <w:rsid w:val="00887237"/>
    <w:rsid w:val="00892618"/>
    <w:rsid w:val="008960F1"/>
    <w:rsid w:val="008A1A5C"/>
    <w:rsid w:val="008A5379"/>
    <w:rsid w:val="008B0A7B"/>
    <w:rsid w:val="008C1342"/>
    <w:rsid w:val="008C7A3C"/>
    <w:rsid w:val="008D5998"/>
    <w:rsid w:val="008D5E55"/>
    <w:rsid w:val="008E5A27"/>
    <w:rsid w:val="008F6133"/>
    <w:rsid w:val="008F64C7"/>
    <w:rsid w:val="009107B6"/>
    <w:rsid w:val="00912EC7"/>
    <w:rsid w:val="009214CF"/>
    <w:rsid w:val="00930E85"/>
    <w:rsid w:val="00942939"/>
    <w:rsid w:val="00956FEC"/>
    <w:rsid w:val="00970EEF"/>
    <w:rsid w:val="0097231F"/>
    <w:rsid w:val="009753C3"/>
    <w:rsid w:val="00976C8C"/>
    <w:rsid w:val="009815BA"/>
    <w:rsid w:val="009A4E69"/>
    <w:rsid w:val="009B4DF6"/>
    <w:rsid w:val="009D067C"/>
    <w:rsid w:val="009D2F12"/>
    <w:rsid w:val="009E0467"/>
    <w:rsid w:val="009F5C7A"/>
    <w:rsid w:val="00A01502"/>
    <w:rsid w:val="00A048CD"/>
    <w:rsid w:val="00A04B4B"/>
    <w:rsid w:val="00A17146"/>
    <w:rsid w:val="00A22ADE"/>
    <w:rsid w:val="00A25C90"/>
    <w:rsid w:val="00A41C24"/>
    <w:rsid w:val="00A44D45"/>
    <w:rsid w:val="00A542EC"/>
    <w:rsid w:val="00A61488"/>
    <w:rsid w:val="00A63931"/>
    <w:rsid w:val="00A66480"/>
    <w:rsid w:val="00A7239A"/>
    <w:rsid w:val="00A7265E"/>
    <w:rsid w:val="00A8427B"/>
    <w:rsid w:val="00A94299"/>
    <w:rsid w:val="00A97A53"/>
    <w:rsid w:val="00AA7C27"/>
    <w:rsid w:val="00AB0981"/>
    <w:rsid w:val="00AB4D0A"/>
    <w:rsid w:val="00AC6CE2"/>
    <w:rsid w:val="00AD3172"/>
    <w:rsid w:val="00AD32F6"/>
    <w:rsid w:val="00AD42DA"/>
    <w:rsid w:val="00AD4DE0"/>
    <w:rsid w:val="00AE4C92"/>
    <w:rsid w:val="00AE758A"/>
    <w:rsid w:val="00AF2E40"/>
    <w:rsid w:val="00B03A7B"/>
    <w:rsid w:val="00B16DA3"/>
    <w:rsid w:val="00B2181B"/>
    <w:rsid w:val="00B25E7B"/>
    <w:rsid w:val="00B35160"/>
    <w:rsid w:val="00B372A5"/>
    <w:rsid w:val="00B43025"/>
    <w:rsid w:val="00B56FD9"/>
    <w:rsid w:val="00B622B6"/>
    <w:rsid w:val="00B70BF5"/>
    <w:rsid w:val="00B82682"/>
    <w:rsid w:val="00B85EFA"/>
    <w:rsid w:val="00B902AC"/>
    <w:rsid w:val="00BA034C"/>
    <w:rsid w:val="00BA18D2"/>
    <w:rsid w:val="00BA25D9"/>
    <w:rsid w:val="00BB3D51"/>
    <w:rsid w:val="00BB4737"/>
    <w:rsid w:val="00BB75EE"/>
    <w:rsid w:val="00BD3661"/>
    <w:rsid w:val="00BD6493"/>
    <w:rsid w:val="00BE61F9"/>
    <w:rsid w:val="00BF313E"/>
    <w:rsid w:val="00C068F8"/>
    <w:rsid w:val="00C13B08"/>
    <w:rsid w:val="00C33A15"/>
    <w:rsid w:val="00C54388"/>
    <w:rsid w:val="00C55324"/>
    <w:rsid w:val="00C63F49"/>
    <w:rsid w:val="00C70E34"/>
    <w:rsid w:val="00C8064D"/>
    <w:rsid w:val="00C847E0"/>
    <w:rsid w:val="00C87068"/>
    <w:rsid w:val="00C93114"/>
    <w:rsid w:val="00CA03D7"/>
    <w:rsid w:val="00CA11E0"/>
    <w:rsid w:val="00CA3283"/>
    <w:rsid w:val="00CA401E"/>
    <w:rsid w:val="00CA7765"/>
    <w:rsid w:val="00CB64E6"/>
    <w:rsid w:val="00CC0B56"/>
    <w:rsid w:val="00CD0832"/>
    <w:rsid w:val="00CD4305"/>
    <w:rsid w:val="00D009EE"/>
    <w:rsid w:val="00D204E4"/>
    <w:rsid w:val="00D20543"/>
    <w:rsid w:val="00D21398"/>
    <w:rsid w:val="00D25779"/>
    <w:rsid w:val="00D30E3A"/>
    <w:rsid w:val="00D31A7E"/>
    <w:rsid w:val="00D34801"/>
    <w:rsid w:val="00D6492F"/>
    <w:rsid w:val="00D706F5"/>
    <w:rsid w:val="00D70988"/>
    <w:rsid w:val="00D76466"/>
    <w:rsid w:val="00D82636"/>
    <w:rsid w:val="00D83B59"/>
    <w:rsid w:val="00D90333"/>
    <w:rsid w:val="00DB0196"/>
    <w:rsid w:val="00DB66EC"/>
    <w:rsid w:val="00DD11A1"/>
    <w:rsid w:val="00DE29AF"/>
    <w:rsid w:val="00DF6003"/>
    <w:rsid w:val="00E03620"/>
    <w:rsid w:val="00E06091"/>
    <w:rsid w:val="00E1258D"/>
    <w:rsid w:val="00E139A2"/>
    <w:rsid w:val="00E37630"/>
    <w:rsid w:val="00E46B65"/>
    <w:rsid w:val="00E46C3D"/>
    <w:rsid w:val="00E551C9"/>
    <w:rsid w:val="00E60167"/>
    <w:rsid w:val="00E62A54"/>
    <w:rsid w:val="00E62D70"/>
    <w:rsid w:val="00E72639"/>
    <w:rsid w:val="00E908FF"/>
    <w:rsid w:val="00E90F5C"/>
    <w:rsid w:val="00EB291F"/>
    <w:rsid w:val="00EB5311"/>
    <w:rsid w:val="00ED2CA4"/>
    <w:rsid w:val="00ED7719"/>
    <w:rsid w:val="00EE0E08"/>
    <w:rsid w:val="00EE3A48"/>
    <w:rsid w:val="00EF12F6"/>
    <w:rsid w:val="00EF1A98"/>
    <w:rsid w:val="00EF6B41"/>
    <w:rsid w:val="00EF6CA3"/>
    <w:rsid w:val="00F1083A"/>
    <w:rsid w:val="00F162B5"/>
    <w:rsid w:val="00F2567E"/>
    <w:rsid w:val="00F26827"/>
    <w:rsid w:val="00F279D7"/>
    <w:rsid w:val="00F30286"/>
    <w:rsid w:val="00F32515"/>
    <w:rsid w:val="00F3316D"/>
    <w:rsid w:val="00F418A4"/>
    <w:rsid w:val="00F419EC"/>
    <w:rsid w:val="00F54391"/>
    <w:rsid w:val="00F5764E"/>
    <w:rsid w:val="00F75655"/>
    <w:rsid w:val="00F825CB"/>
    <w:rsid w:val="00F93834"/>
    <w:rsid w:val="00F9634D"/>
    <w:rsid w:val="00FA4231"/>
    <w:rsid w:val="00FA4B77"/>
    <w:rsid w:val="00FB4A22"/>
    <w:rsid w:val="00FB6C0D"/>
    <w:rsid w:val="00FC26F1"/>
    <w:rsid w:val="00FC71AF"/>
    <w:rsid w:val="00FD1FAC"/>
    <w:rsid w:val="00FD5180"/>
    <w:rsid w:val="00FE75AD"/>
    <w:rsid w:val="00F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6D4D370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berschrift1">
    <w:name w:val="heading 1"/>
    <w:basedOn w:val="Standard"/>
    <w:next w:val="Textkrper"/>
    <w:link w:val="berschrift1Zchn"/>
    <w:autoRedefine/>
    <w:qFormat/>
    <w:rsid w:val="000A3F28"/>
    <w:pPr>
      <w:keepNext/>
      <w:numPr>
        <w:numId w:val="28"/>
      </w:numPr>
      <w:spacing w:before="120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A22ADE"/>
    <w:pPr>
      <w:keepNext/>
      <w:numPr>
        <w:ilvl w:val="1"/>
        <w:numId w:val="28"/>
      </w:numPr>
      <w:spacing w:before="240" w:after="360"/>
      <w:outlineLvl w:val="1"/>
    </w:pPr>
    <w:rPr>
      <w:b/>
      <w:lang w:eastAsia="de-DE"/>
    </w:rPr>
  </w:style>
  <w:style w:type="paragraph" w:styleId="berschrift3">
    <w:name w:val="heading 3"/>
    <w:basedOn w:val="Standard"/>
    <w:next w:val="Standard"/>
    <w:qFormat/>
    <w:rsid w:val="00A22ADE"/>
    <w:pPr>
      <w:keepNext/>
      <w:numPr>
        <w:ilvl w:val="2"/>
        <w:numId w:val="28"/>
      </w:numPr>
      <w:outlineLvl w:val="2"/>
    </w:pPr>
  </w:style>
  <w:style w:type="paragraph" w:styleId="berschrift4">
    <w:name w:val="heading 4"/>
    <w:basedOn w:val="Standard"/>
    <w:next w:val="Standard"/>
    <w:qFormat/>
    <w:rsid w:val="00A22ADE"/>
    <w:pPr>
      <w:keepNext/>
      <w:numPr>
        <w:ilvl w:val="3"/>
        <w:numId w:val="28"/>
      </w:numPr>
      <w:outlineLvl w:val="3"/>
    </w:pPr>
    <w:rPr>
      <w:i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22ADE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22ADE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22ADE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22ADE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22ADE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pPr>
      <w:spacing w:after="120"/>
    </w:pPr>
  </w:style>
  <w:style w:type="paragraph" w:customStyle="1" w:styleId="Tabellenkopf">
    <w:name w:val="Tabellenkopf"/>
    <w:basedOn w:val="Standard"/>
    <w:next w:val="Standard"/>
    <w:pPr>
      <w:spacing w:before="20" w:after="20"/>
    </w:pPr>
    <w:rPr>
      <w:b/>
      <w:bCs/>
      <w:sz w:val="22"/>
    </w:rPr>
  </w:style>
  <w:style w:type="paragraph" w:styleId="Kopfzeile">
    <w:name w:val="header"/>
    <w:basedOn w:val="Standard"/>
    <w:rsid w:val="00CB5454"/>
    <w:pPr>
      <w:tabs>
        <w:tab w:val="right" w:pos="9354"/>
      </w:tabs>
      <w:spacing w:before="120" w:after="0"/>
    </w:pPr>
    <w:rPr>
      <w:b/>
    </w:rPr>
  </w:style>
  <w:style w:type="paragraph" w:styleId="Fuzeile">
    <w:name w:val="footer"/>
    <w:basedOn w:val="Standard"/>
    <w:next w:val="Standard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Standard"/>
    <w:rPr>
      <w:sz w:val="22"/>
    </w:rPr>
  </w:style>
  <w:style w:type="paragraph" w:customStyle="1" w:styleId="Dazwischen">
    <w:name w:val="Dazwischen"/>
    <w:basedOn w:val="Standard"/>
    <w:next w:val="Standard"/>
    <w:pPr>
      <w:spacing w:before="0" w:after="0"/>
    </w:pPr>
    <w:rPr>
      <w:sz w:val="16"/>
    </w:rPr>
  </w:style>
  <w:style w:type="paragraph" w:customStyle="1" w:styleId="Fusszeile-2">
    <w:name w:val="Fusszeile-2"/>
    <w:basedOn w:val="Fuzeile"/>
    <w:next w:val="Standard"/>
    <w:rPr>
      <w:sz w:val="20"/>
    </w:rPr>
  </w:style>
  <w:style w:type="character" w:styleId="Seitenzahl">
    <w:name w:val="page number"/>
    <w:basedOn w:val="Absatz-Standardschriftart"/>
  </w:style>
  <w:style w:type="paragraph" w:customStyle="1" w:styleId="Kopfzeile-2">
    <w:name w:val="Kopfzeile-2"/>
    <w:basedOn w:val="Standard"/>
    <w:next w:val="Standard"/>
    <w:pPr>
      <w:spacing w:before="120" w:after="0"/>
    </w:pPr>
    <w:rPr>
      <w:sz w:val="20"/>
    </w:rPr>
  </w:style>
  <w:style w:type="paragraph" w:styleId="Aufzhlungszeichen">
    <w:name w:val="List Bullet"/>
    <w:basedOn w:val="Standard"/>
    <w:rsid w:val="002844A4"/>
    <w:pPr>
      <w:numPr>
        <w:numId w:val="1"/>
      </w:numPr>
    </w:pPr>
  </w:style>
  <w:style w:type="table" w:styleId="Tabellenraster">
    <w:name w:val="Table Grid"/>
    <w:basedOn w:val="NormaleTabelle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Standard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Standard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unotenzeichen">
    <w:name w:val="footnote reference"/>
    <w:semiHidden/>
    <w:rsid w:val="00CA7765"/>
    <w:rPr>
      <w:vertAlign w:val="superscript"/>
    </w:rPr>
  </w:style>
  <w:style w:type="paragraph" w:styleId="Funotentext">
    <w:name w:val="footnote text"/>
    <w:basedOn w:val="Standard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Standard"/>
    <w:rsid w:val="00CA7765"/>
    <w:pPr>
      <w:suppressLineNumbers/>
    </w:pPr>
    <w:rPr>
      <w:sz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22ADE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22ADE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22ADE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customStyle="1" w:styleId="berschrift2Zchn">
    <w:name w:val="Überschrift 2 Zchn"/>
    <w:basedOn w:val="Absatz-Standardschriftart"/>
    <w:link w:val="berschrift2"/>
    <w:rsid w:val="00072195"/>
    <w:rPr>
      <w:rFonts w:ascii="Arial" w:hAnsi="Arial"/>
      <w:b/>
      <w:sz w:val="24"/>
      <w:lang w:val="de-CH"/>
    </w:rPr>
  </w:style>
  <w:style w:type="paragraph" w:customStyle="1" w:styleId="CodeBeispiele">
    <w:name w:val="CodeBeispiele"/>
    <w:basedOn w:val="Standard"/>
    <w:link w:val="CodeBeispieleZchn"/>
    <w:rsid w:val="0016494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80" w:after="180"/>
    </w:pPr>
    <w:rPr>
      <w:rFonts w:ascii="Lucida Console" w:hAnsi="Lucida Console"/>
      <w:sz w:val="18"/>
      <w:szCs w:val="24"/>
      <w:lang w:eastAsia="de-DE"/>
    </w:rPr>
  </w:style>
  <w:style w:type="character" w:customStyle="1" w:styleId="CodeBeispieleZchn">
    <w:name w:val="CodeBeispiele Zchn"/>
    <w:link w:val="CodeBeispiele"/>
    <w:rsid w:val="0016494F"/>
    <w:rPr>
      <w:rFonts w:ascii="Lucida Console" w:hAnsi="Lucida Console"/>
      <w:sz w:val="18"/>
      <w:szCs w:val="24"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16494F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6494F"/>
    <w:rPr>
      <w:rFonts w:asciiTheme="majorHAnsi" w:eastAsiaTheme="majorEastAsia" w:hAnsiTheme="majorHAnsi" w:cstheme="majorBidi"/>
      <w:spacing w:val="-10"/>
      <w:kern w:val="28"/>
      <w:sz w:val="56"/>
      <w:szCs w:val="56"/>
      <w:lang w:val="de-CH" w:eastAsia="de-CH"/>
    </w:rPr>
  </w:style>
  <w:style w:type="paragraph" w:styleId="Listenabsatz">
    <w:name w:val="List Paragraph"/>
    <w:basedOn w:val="Standard"/>
    <w:uiPriority w:val="34"/>
    <w:qFormat/>
    <w:rsid w:val="0016494F"/>
    <w:pPr>
      <w:spacing w:before="0" w:after="200"/>
      <w:ind w:left="720"/>
      <w:contextualSpacing/>
    </w:pPr>
    <w:rPr>
      <w:rFonts w:ascii="Cambria" w:eastAsia="Cambria" w:hAnsi="Cambria"/>
      <w:lang w:val="de-DE" w:eastAsia="en-US"/>
    </w:rPr>
  </w:style>
  <w:style w:type="character" w:customStyle="1" w:styleId="TextkrperZchn">
    <w:name w:val="Textkörper Zchn"/>
    <w:basedOn w:val="Absatz-Standardschriftart"/>
    <w:link w:val="Textkrper"/>
    <w:rsid w:val="00ED7719"/>
    <w:rPr>
      <w:rFonts w:ascii="Arial" w:hAnsi="Arial"/>
      <w:sz w:val="24"/>
      <w:lang w:val="de-CH" w:eastAsia="de-CH"/>
    </w:rPr>
  </w:style>
  <w:style w:type="character" w:customStyle="1" w:styleId="berschrift1Zchn">
    <w:name w:val="Überschrift 1 Zchn"/>
    <w:basedOn w:val="Absatz-Standardschriftart"/>
    <w:link w:val="berschrift1"/>
    <w:rsid w:val="0033181F"/>
    <w:rPr>
      <w:rFonts w:ascii="Arial" w:hAnsi="Arial"/>
      <w:b/>
      <w:sz w:val="28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5BA8EF4C384BD469ED8C16E61595DB2" ma:contentTypeVersion="11" ma:contentTypeDescription="Ein neues Dokument erstellen." ma:contentTypeScope="" ma:versionID="a88e56c977a1b13df069d89c10f5bcfa">
  <xsd:schema xmlns:xsd="http://www.w3.org/2001/XMLSchema" xmlns:xs="http://www.w3.org/2001/XMLSchema" xmlns:p="http://schemas.microsoft.com/office/2006/metadata/properties" xmlns:ns2="014a21fa-8eb1-4381-98a7-0616fe71dd84" xmlns:ns3="6023e818-e3cd-45a0-82bd-e30eacd270c7" targetNamespace="http://schemas.microsoft.com/office/2006/metadata/properties" ma:root="true" ma:fieldsID="603f46328d67116f3ef040ec1a64287b" ns2:_="" ns3:_="">
    <xsd:import namespace="014a21fa-8eb1-4381-98a7-0616fe71dd84"/>
    <xsd:import namespace="6023e818-e3cd-45a0-82bd-e30eacd270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4a21fa-8eb1-4381-98a7-0616fe71dd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97a76fb2-59e5-4c6f-815f-b4b8dce964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3e818-e3cd-45a0-82bd-e30eacd270c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316647a-e73a-4e73-be4c-40057f1c748b}" ma:internalName="TaxCatchAll" ma:showField="CatchAllData" ma:web="6023e818-e3cd-45a0-82bd-e30eacd270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14a21fa-8eb1-4381-98a7-0616fe71dd84">
      <Terms xmlns="http://schemas.microsoft.com/office/infopath/2007/PartnerControls"/>
    </lcf76f155ced4ddcb4097134ff3c332f>
    <TaxCatchAll xmlns="6023e818-e3cd-45a0-82bd-e30eacd270c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9F6FF6-E8D9-4682-B666-FD6E5A5C06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4a21fa-8eb1-4381-98a7-0616fe71dd84"/>
    <ds:schemaRef ds:uri="6023e818-e3cd-45a0-82bd-e30eacd270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5FDD35-3EBE-4CAF-8E46-FF609C90D2E8}">
  <ds:schemaRefs>
    <ds:schemaRef ds:uri="http://schemas.microsoft.com/office/2006/metadata/properties"/>
    <ds:schemaRef ds:uri="http://schemas.microsoft.com/office/infopath/2007/PartnerControls"/>
    <ds:schemaRef ds:uri="014a21fa-8eb1-4381-98a7-0616fe71dd84"/>
    <ds:schemaRef ds:uri="6023e818-e3cd-45a0-82bd-e30eacd270c7"/>
  </ds:schemaRefs>
</ds:datastoreItem>
</file>

<file path=customXml/itemProps3.xml><?xml version="1.0" encoding="utf-8"?>
<ds:datastoreItem xmlns:ds="http://schemas.openxmlformats.org/officeDocument/2006/customXml" ds:itemID="{58EA9757-C492-41C0-B44A-0D36E5F600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KNW_Loesungsblaetter_2005-06-10.dot</Template>
  <TotalTime>0</TotalTime>
  <Pages>5</Pages>
  <Words>447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Lösungsblatt</vt:lpstr>
    </vt:vector>
  </TitlesOfParts>
  <Company>Professional Services</Company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subject/>
  <dc:creator>ugo.merk.i-ch</dc:creator>
  <cp:keywords/>
  <cp:lastModifiedBy>Sandro Lenz</cp:lastModifiedBy>
  <cp:revision>19</cp:revision>
  <cp:lastPrinted>2017-12-06T16:28:00Z</cp:lastPrinted>
  <dcterms:created xsi:type="dcterms:W3CDTF">2017-12-06T21:37:00Z</dcterms:created>
  <dcterms:modified xsi:type="dcterms:W3CDTF">2022-12-13T13:22:00Z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  <property fmtid="{D5CDD505-2E9C-101B-9397-08002B2CF9AE}" pid="90" name="ContentTypeId">
    <vt:lpwstr>0x01010055BA8EF4C384BD469ED8C16E61595DB2</vt:lpwstr>
  </property>
</Properties>
</file>